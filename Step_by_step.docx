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1C5" w:rsidRDefault="000D21C5" w:rsidP="000D21C5">
      <w:pPr>
        <w:pStyle w:val="Title"/>
        <w:rPr>
          <w:lang w:val="en-US"/>
        </w:rPr>
      </w:pPr>
      <w:r>
        <w:rPr>
          <w:lang w:val="en-US"/>
        </w:rPr>
        <w:t>Step by step installation</w:t>
      </w:r>
    </w:p>
    <w:p w:rsidR="00FC435E" w:rsidRDefault="00FC435E" w:rsidP="00FC435E"/>
    <w:p w:rsidR="00FC435E" w:rsidRDefault="00FC435E" w:rsidP="00FC435E">
      <w:r>
        <w:t xml:space="preserve">This is a detailed guide on how to use the matrixMulMex.m function. These steps are required in order to successfully compile the function. They should be executed in the order written. </w:t>
      </w:r>
    </w:p>
    <w:p w:rsidR="00FC435E" w:rsidRDefault="00FC435E" w:rsidP="00FC435E">
      <w:pPr>
        <w:pStyle w:val="Heading1"/>
      </w:pPr>
      <w:r>
        <w:t>System requirments</w:t>
      </w:r>
    </w:p>
    <w:p w:rsidR="00FC435E" w:rsidRDefault="00FC435E" w:rsidP="00FC435E">
      <w:pPr>
        <w:pStyle w:val="Firstparagraph"/>
        <w:numPr>
          <w:ilvl w:val="0"/>
          <w:numId w:val="17"/>
        </w:numPr>
      </w:pPr>
      <w:r>
        <w:t>At least 1 Nvidia Graphics card.</w:t>
      </w:r>
    </w:p>
    <w:p w:rsidR="00FC435E" w:rsidRDefault="00FC435E" w:rsidP="00FC435E">
      <w:pPr>
        <w:pStyle w:val="ListParagraph"/>
        <w:numPr>
          <w:ilvl w:val="0"/>
          <w:numId w:val="17"/>
        </w:numPr>
      </w:pPr>
      <w:r>
        <w:t xml:space="preserve">Preferably a CPU with at least 2 cores. </w:t>
      </w:r>
    </w:p>
    <w:p w:rsidR="00FC435E" w:rsidRDefault="00FC435E" w:rsidP="00FC435E">
      <w:pPr>
        <w:pStyle w:val="ListParagraph"/>
        <w:numPr>
          <w:ilvl w:val="0"/>
          <w:numId w:val="17"/>
        </w:numPr>
      </w:pPr>
      <w:r>
        <w:t>Windows 7 (Although newer versions should work)</w:t>
      </w:r>
    </w:p>
    <w:p w:rsidR="00FC435E" w:rsidRDefault="00FC435E" w:rsidP="00FC435E">
      <w:pPr>
        <w:pStyle w:val="ListParagraph"/>
        <w:numPr>
          <w:ilvl w:val="0"/>
          <w:numId w:val="17"/>
        </w:numPr>
      </w:pPr>
      <w:r>
        <w:t>MATLAB R2014a/b or newer</w:t>
      </w:r>
    </w:p>
    <w:p w:rsidR="001736CD" w:rsidRDefault="001736CD" w:rsidP="00FC435E">
      <w:pPr>
        <w:pStyle w:val="ListParagraph"/>
        <w:numPr>
          <w:ilvl w:val="0"/>
          <w:numId w:val="17"/>
        </w:numPr>
      </w:pPr>
      <w:r>
        <w:t>cuBLAS-XT premier license for more than 2 GPUs</w:t>
      </w:r>
    </w:p>
    <w:p w:rsidR="00FC435E" w:rsidRDefault="00FC435E" w:rsidP="00FC435E">
      <w:pPr>
        <w:pStyle w:val="ListParagraph"/>
        <w:ind w:firstLine="0"/>
      </w:pPr>
    </w:p>
    <w:p w:rsidR="00FC435E" w:rsidRPr="00FC435E" w:rsidRDefault="00FC435E" w:rsidP="00FC435E">
      <w:pPr>
        <w:pStyle w:val="Heading1"/>
      </w:pPr>
      <w:r>
        <w:t>Installation steps</w:t>
      </w:r>
    </w:p>
    <w:p w:rsidR="00FC435E" w:rsidRDefault="00FC435E" w:rsidP="00FC435E">
      <w:pPr>
        <w:pStyle w:val="Heading2"/>
      </w:pPr>
      <w:r>
        <w:t>Install MATALB</w:t>
      </w:r>
    </w:p>
    <w:p w:rsidR="00FC435E" w:rsidRDefault="00FC435E" w:rsidP="00FC435E">
      <w:r>
        <w:t xml:space="preserve">The project was tested on MATALB R2014a/b. So these versions should defiantly work. Newer versions should work just fine. MATLAB requires a license. </w:t>
      </w:r>
    </w:p>
    <w:p w:rsidR="00FC435E" w:rsidRDefault="00C938A0" w:rsidP="00FC435E">
      <w:hyperlink r:id="rId8" w:history="1">
        <w:r w:rsidR="00FC435E" w:rsidRPr="00B87E0C">
          <w:rPr>
            <w:rStyle w:val="Hyperlink"/>
          </w:rPr>
          <w:t>https://www.mathworks.com/downloads/</w:t>
        </w:r>
      </w:hyperlink>
    </w:p>
    <w:p w:rsidR="00FC435E" w:rsidRDefault="00FC435E" w:rsidP="00FC435E">
      <w:pPr>
        <w:pStyle w:val="Heading2"/>
        <w:rPr>
          <w:lang w:val="en-US"/>
        </w:rPr>
      </w:pPr>
      <w:r>
        <w:rPr>
          <w:lang w:val="en-US"/>
        </w:rPr>
        <w:t>Install VS 2010/2013</w:t>
      </w:r>
    </w:p>
    <w:p w:rsidR="00FC435E" w:rsidRDefault="00FC435E" w:rsidP="00CF0583">
      <w:pPr>
        <w:pStyle w:val="Firstparagraph"/>
        <w:rPr>
          <w:lang w:val="en-US"/>
        </w:rPr>
      </w:pPr>
      <w:r>
        <w:rPr>
          <w:lang w:val="en-US"/>
        </w:rPr>
        <w:t xml:space="preserve">To compile the function successfully, Visual studio 2010/2013 must be installed. GPU integration works with both version whereas FPGA integration </w:t>
      </w:r>
      <w:r>
        <w:rPr>
          <w:b/>
          <w:bCs/>
          <w:lang w:val="en-US"/>
        </w:rPr>
        <w:t>only works with Visual Studio 2013</w:t>
      </w:r>
      <w:r w:rsidR="00CF0583">
        <w:rPr>
          <w:b/>
          <w:bCs/>
          <w:lang w:val="en-US"/>
        </w:rPr>
        <w:t xml:space="preserve"> due to the driver provided to us, other FPGA drivers may not need this</w:t>
      </w:r>
      <w:r>
        <w:rPr>
          <w:b/>
          <w:bCs/>
          <w:lang w:val="en-US"/>
        </w:rPr>
        <w:t xml:space="preserve">. </w:t>
      </w:r>
      <w:r>
        <w:rPr>
          <w:lang w:val="en-US"/>
        </w:rPr>
        <w:t xml:space="preserve"> A different .xml file is required for every version, more on that later. Download is available at </w:t>
      </w:r>
      <w:hyperlink r:id="rId9" w:history="1">
        <w:r w:rsidRPr="00B87E0C">
          <w:rPr>
            <w:rStyle w:val="Hyperlink"/>
            <w:lang w:val="en-US"/>
          </w:rPr>
          <w:t>https://www.visualstudio.com/en-us/downloads/download-visual-studio-vs.aspx</w:t>
        </w:r>
      </w:hyperlink>
      <w:r>
        <w:rPr>
          <w:lang w:val="en-US"/>
        </w:rPr>
        <w:t xml:space="preserve"> and requires a license. </w:t>
      </w:r>
    </w:p>
    <w:p w:rsidR="00FC435E" w:rsidRDefault="00FC435E" w:rsidP="00FC435E"/>
    <w:p w:rsidR="000D21C5" w:rsidRDefault="000D21C5" w:rsidP="00FC435E">
      <w:pPr>
        <w:pStyle w:val="Heading2"/>
        <w:rPr>
          <w:lang w:val="en-US"/>
        </w:rPr>
      </w:pPr>
      <w:r>
        <w:rPr>
          <w:lang w:val="en-US"/>
        </w:rPr>
        <w:t>Install CUDA</w:t>
      </w:r>
    </w:p>
    <w:p w:rsidR="000D21C5" w:rsidRDefault="000D21C5" w:rsidP="000D21C5">
      <w:pPr>
        <w:pStyle w:val="Firstparagraph"/>
        <w:rPr>
          <w:lang w:val="en-US"/>
        </w:rPr>
      </w:pPr>
      <w:r>
        <w:rPr>
          <w:lang w:val="en-US"/>
        </w:rPr>
        <w:t>To successfully install and use the function, CUDA is required.</w:t>
      </w:r>
    </w:p>
    <w:p w:rsidR="000D21C5" w:rsidRDefault="000D21C5" w:rsidP="000D21C5">
      <w:pPr>
        <w:pStyle w:val="ListParagraph"/>
        <w:numPr>
          <w:ilvl w:val="0"/>
          <w:numId w:val="16"/>
        </w:numPr>
        <w:rPr>
          <w:lang w:val="en-US"/>
        </w:rPr>
      </w:pPr>
      <w:r>
        <w:rPr>
          <w:lang w:val="en-US"/>
        </w:rPr>
        <w:t xml:space="preserve">Go to </w:t>
      </w:r>
      <w:hyperlink r:id="rId10" w:history="1">
        <w:r w:rsidRPr="00B87E0C">
          <w:rPr>
            <w:rStyle w:val="Hyperlink"/>
            <w:lang w:val="en-US"/>
          </w:rPr>
          <w:t>https://developer.nvidia.com/cuda-downloads</w:t>
        </w:r>
      </w:hyperlink>
      <w:r>
        <w:rPr>
          <w:lang w:val="en-US"/>
        </w:rPr>
        <w:t xml:space="preserve"> or </w:t>
      </w:r>
      <w:hyperlink r:id="rId11" w:history="1">
        <w:r w:rsidRPr="00B87E0C">
          <w:rPr>
            <w:rStyle w:val="Hyperlink"/>
            <w:lang w:val="en-US"/>
          </w:rPr>
          <w:t>https://developer.nvidia.com/cuda-toolkit-70</w:t>
        </w:r>
      </w:hyperlink>
      <w:r>
        <w:rPr>
          <w:lang w:val="en-US"/>
        </w:rPr>
        <w:t xml:space="preserve"> </w:t>
      </w:r>
    </w:p>
    <w:p w:rsidR="000D21C5" w:rsidRDefault="000D21C5" w:rsidP="000D21C5">
      <w:pPr>
        <w:pStyle w:val="ListParagraph"/>
        <w:numPr>
          <w:ilvl w:val="0"/>
          <w:numId w:val="16"/>
        </w:numPr>
        <w:rPr>
          <w:lang w:val="en-US"/>
        </w:rPr>
      </w:pPr>
      <w:r>
        <w:rPr>
          <w:lang w:val="en-US"/>
        </w:rPr>
        <w:lastRenderedPageBreak/>
        <w:t>Select x64 operation system (We have tested on windows 7).</w:t>
      </w:r>
    </w:p>
    <w:p w:rsidR="000D21C5" w:rsidRDefault="000D21C5" w:rsidP="000D21C5">
      <w:pPr>
        <w:pStyle w:val="ListParagraph"/>
        <w:numPr>
          <w:ilvl w:val="0"/>
          <w:numId w:val="16"/>
        </w:numPr>
        <w:rPr>
          <w:lang w:val="en-US"/>
        </w:rPr>
      </w:pPr>
      <w:r>
        <w:rPr>
          <w:lang w:val="en-US"/>
        </w:rPr>
        <w:t>Run the installation</w:t>
      </w:r>
    </w:p>
    <w:p w:rsidR="000D21C5" w:rsidRDefault="000D21C5" w:rsidP="000D21C5">
      <w:pPr>
        <w:pStyle w:val="ListParagraph"/>
        <w:numPr>
          <w:ilvl w:val="0"/>
          <w:numId w:val="16"/>
        </w:numPr>
        <w:rPr>
          <w:lang w:val="en-US"/>
        </w:rPr>
      </w:pPr>
      <w:r>
        <w:rPr>
          <w:lang w:val="en-US"/>
        </w:rPr>
        <w:t>The system will check if an Nvidia graphics card is present. (The installation can work without the a graphics card but this is not the idea here).</w:t>
      </w:r>
    </w:p>
    <w:p w:rsidR="000D21C5" w:rsidRDefault="000D21C5" w:rsidP="000D21C5">
      <w:pPr>
        <w:pStyle w:val="ListParagraph"/>
        <w:numPr>
          <w:ilvl w:val="0"/>
          <w:numId w:val="16"/>
        </w:numPr>
        <w:rPr>
          <w:lang w:val="en-US"/>
        </w:rPr>
      </w:pPr>
      <w:r>
        <w:rPr>
          <w:lang w:val="en-US"/>
        </w:rPr>
        <w:t>Click next and install CUDA in the default installation directory.</w:t>
      </w:r>
    </w:p>
    <w:p w:rsidR="00444E7C" w:rsidRDefault="00444E7C" w:rsidP="00444E7C">
      <w:pPr>
        <w:pStyle w:val="Heading3"/>
      </w:pPr>
      <w:r>
        <w:t>Installing cuBLAS-XT premier license</w:t>
      </w:r>
    </w:p>
    <w:p w:rsidR="00444E7C" w:rsidRDefault="00444E7C" w:rsidP="00444E7C">
      <w:pPr>
        <w:pStyle w:val="Firstparagraph"/>
        <w:rPr>
          <w:lang w:val="en-US"/>
        </w:rPr>
      </w:pPr>
      <w:r>
        <w:rPr>
          <w:lang w:val="en-US"/>
        </w:rPr>
        <w:t xml:space="preserve">The license is required to perform calculations on more than 2 GPUs. Nvidia provides the license for free for development use. </w:t>
      </w:r>
    </w:p>
    <w:p w:rsidR="00725067" w:rsidRDefault="00725067" w:rsidP="00725067">
      <w:pPr>
        <w:pStyle w:val="ListParagraph"/>
        <w:numPr>
          <w:ilvl w:val="0"/>
          <w:numId w:val="16"/>
        </w:numPr>
        <w:rPr>
          <w:lang w:val="en-US"/>
        </w:rPr>
      </w:pPr>
      <w:r>
        <w:rPr>
          <w:lang w:val="en-US"/>
        </w:rPr>
        <w:t>Sign up for CUDA developer program at:</w:t>
      </w:r>
      <w:r>
        <w:rPr>
          <w:lang w:val="en-US"/>
        </w:rPr>
        <w:br/>
      </w:r>
      <w:hyperlink r:id="rId12" w:history="1">
        <w:r w:rsidRPr="00823D64">
          <w:rPr>
            <w:rStyle w:val="Hyperlink"/>
            <w:lang w:val="en-US"/>
          </w:rPr>
          <w:t>https://developer.nvidia.com/cuda-registered-developer-program</w:t>
        </w:r>
      </w:hyperlink>
    </w:p>
    <w:p w:rsidR="00725067" w:rsidRDefault="00725067" w:rsidP="00725067">
      <w:pPr>
        <w:pStyle w:val="ListParagraph"/>
        <w:numPr>
          <w:ilvl w:val="0"/>
          <w:numId w:val="16"/>
        </w:numPr>
        <w:rPr>
          <w:lang w:val="en-US"/>
        </w:rPr>
      </w:pPr>
      <w:r>
        <w:rPr>
          <w:lang w:val="en-US"/>
        </w:rPr>
        <w:t>Go to developer area</w:t>
      </w:r>
    </w:p>
    <w:p w:rsidR="00725067" w:rsidRPr="00725067" w:rsidRDefault="00725067" w:rsidP="00725067">
      <w:pPr>
        <w:pStyle w:val="ListParagraph"/>
        <w:numPr>
          <w:ilvl w:val="0"/>
          <w:numId w:val="16"/>
        </w:numPr>
        <w:rPr>
          <w:lang w:val="en-US"/>
        </w:rPr>
      </w:pPr>
      <w:r>
        <w:rPr>
          <w:lang w:val="en-US"/>
        </w:rPr>
        <w:t xml:space="preserve">Download </w:t>
      </w:r>
      <w:r w:rsidRPr="00725067">
        <w:rPr>
          <w:lang w:val="en-US"/>
        </w:rPr>
        <w:t>cuBLAS-XT Premier Evaluation Version</w:t>
      </w:r>
    </w:p>
    <w:p w:rsidR="00725067" w:rsidRPr="00725067" w:rsidRDefault="00725067" w:rsidP="00725067">
      <w:pPr>
        <w:pStyle w:val="ListParagraph"/>
        <w:numPr>
          <w:ilvl w:val="0"/>
          <w:numId w:val="16"/>
        </w:numPr>
        <w:rPr>
          <w:lang w:val="en-US"/>
        </w:rPr>
      </w:pPr>
      <w:r>
        <w:rPr>
          <w:lang w:val="en-US"/>
        </w:rPr>
        <w:t>Follow license agreement and installation process</w:t>
      </w:r>
      <w:bookmarkStart w:id="0" w:name="_GoBack"/>
      <w:bookmarkEnd w:id="0"/>
    </w:p>
    <w:p w:rsidR="00FC435E" w:rsidRDefault="00FC435E" w:rsidP="00FC435E">
      <w:pPr>
        <w:pStyle w:val="Heading2"/>
        <w:rPr>
          <w:lang w:val="en-US"/>
        </w:rPr>
      </w:pPr>
      <w:r>
        <w:rPr>
          <w:lang w:val="en-US"/>
        </w:rPr>
        <w:t>Preparing the function</w:t>
      </w:r>
    </w:p>
    <w:p w:rsidR="00FC435E" w:rsidRDefault="00E12835" w:rsidP="00FC435E">
      <w:pPr>
        <w:pStyle w:val="Heading3"/>
      </w:pPr>
      <w:r>
        <w:t>Unzip the provided file to a local directory on your pc</w:t>
      </w:r>
    </w:p>
    <w:p w:rsidR="00E12835" w:rsidRDefault="00E12835" w:rsidP="00E12835">
      <w:pPr>
        <w:pStyle w:val="Firstparagraph"/>
        <w:numPr>
          <w:ilvl w:val="0"/>
          <w:numId w:val="16"/>
        </w:numPr>
        <w:rPr>
          <w:lang w:val="en-US"/>
        </w:rPr>
      </w:pPr>
      <w:r>
        <w:rPr>
          <w:lang w:val="en-US"/>
        </w:rPr>
        <w:t>The open directory should look like this:</w:t>
      </w:r>
      <w:r w:rsidR="00CC341D" w:rsidRPr="00CC341D">
        <w:rPr>
          <w:noProof/>
          <w:lang w:val="en-US"/>
        </w:rPr>
        <w:t xml:space="preserve"> </w:t>
      </w:r>
      <w:r w:rsidR="00CC341D">
        <w:rPr>
          <w:noProof/>
          <w:lang w:val="en-US" w:bidi="he-IL"/>
        </w:rPr>
        <w:drawing>
          <wp:inline distT="0" distB="0" distL="0" distR="0">
            <wp:extent cx="4679950" cy="2015396"/>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8DAA.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9950" cy="2015396"/>
                    </a:xfrm>
                    <a:prstGeom prst="rect">
                      <a:avLst/>
                    </a:prstGeom>
                  </pic:spPr>
                </pic:pic>
              </a:graphicData>
            </a:graphic>
          </wp:inline>
        </w:drawing>
      </w:r>
    </w:p>
    <w:p w:rsidR="00E12835" w:rsidRDefault="00E12835" w:rsidP="00E12835">
      <w:pPr>
        <w:pStyle w:val="ListParagraph"/>
        <w:numPr>
          <w:ilvl w:val="0"/>
          <w:numId w:val="16"/>
        </w:numPr>
        <w:rPr>
          <w:lang w:val="en-US"/>
        </w:rPr>
      </w:pPr>
      <w:r>
        <w:rPr>
          <w:lang w:val="en-US"/>
        </w:rPr>
        <w:t>Copy the provided .xml file out of your corresponding visual studio version to the main directory i.e if you are using visual studio 2010, copy the file out of VS 2010 xml to the mail directory. Replace is needed.</w:t>
      </w:r>
    </w:p>
    <w:p w:rsidR="00CC341D" w:rsidRDefault="00CC341D" w:rsidP="00CC341D">
      <w:pPr>
        <w:pStyle w:val="ListParagraph"/>
        <w:ind w:left="700" w:firstLine="0"/>
        <w:rPr>
          <w:lang w:val="en-US"/>
        </w:rPr>
      </w:pPr>
      <w:r>
        <w:rPr>
          <w:noProof/>
          <w:lang w:val="en-US" w:bidi="he-IL"/>
        </w:rPr>
        <w:lastRenderedPageBreak/>
        <w:drawing>
          <wp:inline distT="0" distB="0" distL="0" distR="0">
            <wp:extent cx="2168611" cy="246617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2A09.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4853" cy="2473274"/>
                    </a:xfrm>
                    <a:prstGeom prst="rect">
                      <a:avLst/>
                    </a:prstGeom>
                  </pic:spPr>
                </pic:pic>
              </a:graphicData>
            </a:graphic>
          </wp:inline>
        </w:drawing>
      </w:r>
    </w:p>
    <w:p w:rsidR="00E12835" w:rsidRDefault="00E12835" w:rsidP="00E12835">
      <w:pPr>
        <w:pStyle w:val="Heading3"/>
      </w:pPr>
      <w:r>
        <w:t>MATLAB setup.</w:t>
      </w:r>
    </w:p>
    <w:p w:rsidR="00E12835" w:rsidRDefault="00E12835" w:rsidP="00E12835">
      <w:pPr>
        <w:pStyle w:val="Firstparagraph"/>
        <w:numPr>
          <w:ilvl w:val="0"/>
          <w:numId w:val="16"/>
        </w:numPr>
        <w:rPr>
          <w:lang w:val="en-US"/>
        </w:rPr>
      </w:pPr>
      <w:r>
        <w:rPr>
          <w:lang w:val="en-US"/>
        </w:rPr>
        <w:t xml:space="preserve">Open MATLAB and change the directory to the local main folder you have unzipped. </w:t>
      </w:r>
    </w:p>
    <w:p w:rsidR="00CC341D" w:rsidRPr="00CC341D" w:rsidRDefault="00CC341D" w:rsidP="00CC341D">
      <w:pPr>
        <w:rPr>
          <w:lang w:val="en-US"/>
        </w:rPr>
      </w:pPr>
      <w:r>
        <w:rPr>
          <w:noProof/>
          <w:lang w:val="en-US" w:bidi="he-IL"/>
        </w:rPr>
        <w:drawing>
          <wp:inline distT="0" distB="0" distL="0" distR="0">
            <wp:extent cx="4226011" cy="2475395"/>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F90B.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37066" cy="2481870"/>
                    </a:xfrm>
                    <a:prstGeom prst="rect">
                      <a:avLst/>
                    </a:prstGeom>
                  </pic:spPr>
                </pic:pic>
              </a:graphicData>
            </a:graphic>
          </wp:inline>
        </w:drawing>
      </w:r>
    </w:p>
    <w:p w:rsidR="00457E59" w:rsidRDefault="00457E59" w:rsidP="00E12835">
      <w:pPr>
        <w:rPr>
          <w:lang w:val="en-US"/>
        </w:rPr>
      </w:pPr>
      <w:r>
        <w:rPr>
          <w:lang w:val="en-US"/>
        </w:rPr>
        <w:t xml:space="preserve">In this example the directory was unzipped on the desktop. </w:t>
      </w:r>
    </w:p>
    <w:p w:rsidR="00457E59" w:rsidRDefault="00457E59" w:rsidP="00457E59">
      <w:pPr>
        <w:pStyle w:val="ListParagraph"/>
        <w:numPr>
          <w:ilvl w:val="0"/>
          <w:numId w:val="16"/>
        </w:numPr>
        <w:rPr>
          <w:lang w:val="en-US"/>
        </w:rPr>
      </w:pPr>
      <w:r>
        <w:rPr>
          <w:lang w:val="en-US"/>
        </w:rPr>
        <w:t>Run &gt;gpuDevice</w:t>
      </w:r>
    </w:p>
    <w:p w:rsidR="00457E59" w:rsidRDefault="00457E59" w:rsidP="00457E59">
      <w:pPr>
        <w:pStyle w:val="ListParagraph"/>
        <w:ind w:left="700" w:firstLine="0"/>
        <w:rPr>
          <w:lang w:val="en-US"/>
        </w:rPr>
      </w:pPr>
      <w:r>
        <w:rPr>
          <w:lang w:val="en-US"/>
        </w:rPr>
        <w:t>Do this to make sure you  have a detected GPU in your system.</w:t>
      </w:r>
    </w:p>
    <w:p w:rsidR="00457E59" w:rsidRDefault="00CC341D" w:rsidP="00457E59">
      <w:pPr>
        <w:ind w:firstLine="0"/>
        <w:rPr>
          <w:rtl/>
          <w:lang w:val="en-US"/>
        </w:rPr>
      </w:pPr>
      <w:r>
        <w:rPr>
          <w:noProof/>
          <w:lang w:val="en-US" w:bidi="he-IL"/>
        </w:rPr>
        <w:lastRenderedPageBreak/>
        <w:drawing>
          <wp:inline distT="0" distB="0" distL="0" distR="0">
            <wp:extent cx="3058297" cy="24250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6D6.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2621" cy="2436378"/>
                    </a:xfrm>
                    <a:prstGeom prst="rect">
                      <a:avLst/>
                    </a:prstGeom>
                  </pic:spPr>
                </pic:pic>
              </a:graphicData>
            </a:graphic>
          </wp:inline>
        </w:drawing>
      </w:r>
    </w:p>
    <w:p w:rsidR="00457E59" w:rsidRPr="00D43AB9" w:rsidRDefault="00D43AB9" w:rsidP="00D43AB9">
      <w:pPr>
        <w:pStyle w:val="ListParagraph"/>
        <w:numPr>
          <w:ilvl w:val="0"/>
          <w:numId w:val="16"/>
        </w:numPr>
        <w:rPr>
          <w:lang w:val="en-US"/>
        </w:rPr>
      </w:pPr>
      <w:r>
        <w:rPr>
          <w:lang w:val="en-US"/>
        </w:rPr>
        <w:t>Read the comments in the beginning, they contain the same information as this this tutorial.</w:t>
      </w:r>
    </w:p>
    <w:p w:rsidR="00CF0583" w:rsidRDefault="00D43AB9" w:rsidP="00D43AB9">
      <w:pPr>
        <w:pStyle w:val="ListParagraph"/>
        <w:numPr>
          <w:ilvl w:val="0"/>
          <w:numId w:val="16"/>
        </w:numPr>
        <w:rPr>
          <w:lang w:val="en-US"/>
        </w:rPr>
      </w:pPr>
      <w:r>
        <w:rPr>
          <w:lang w:val="en-US"/>
        </w:rPr>
        <w:t>Select the environment setup “chunk” by</w:t>
      </w:r>
      <w:r w:rsidR="00CF0583">
        <w:rPr>
          <w:lang w:val="en-US"/>
        </w:rPr>
        <w:t xml:space="preserve"> clicking anywhere in the code (the chunk will be heighted when selected).</w:t>
      </w:r>
    </w:p>
    <w:p w:rsidR="00CF0583" w:rsidRDefault="00CF0583" w:rsidP="00D43AB9">
      <w:pPr>
        <w:pStyle w:val="ListParagraph"/>
        <w:numPr>
          <w:ilvl w:val="0"/>
          <w:numId w:val="16"/>
        </w:numPr>
        <w:rPr>
          <w:lang w:val="en-US"/>
        </w:rPr>
      </w:pPr>
      <w:r>
        <w:rPr>
          <w:lang w:val="en-US"/>
        </w:rPr>
        <w:t>If  you are compiling with Visual Studio 2013, uncomment the commented lines:</w:t>
      </w:r>
    </w:p>
    <w:p w:rsidR="00CF0583" w:rsidRDefault="00CF0583" w:rsidP="00CF0583">
      <w:pPr>
        <w:pStyle w:val="ListParagraph"/>
        <w:ind w:left="700" w:firstLine="0"/>
        <w:rPr>
          <w:lang w:val="en-US"/>
        </w:rPr>
      </w:pPr>
      <w:r>
        <w:rPr>
          <w:noProof/>
          <w:lang w:val="en-US" w:bidi="he-IL"/>
        </w:rPr>
        <w:drawing>
          <wp:inline distT="0" distB="0" distL="0" distR="0">
            <wp:extent cx="4674235" cy="873760"/>
            <wp:effectExtent l="19050" t="0" r="0" b="0"/>
            <wp:docPr id="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674235" cy="873760"/>
                    </a:xfrm>
                    <a:prstGeom prst="rect">
                      <a:avLst/>
                    </a:prstGeom>
                    <a:noFill/>
                    <a:ln w="9525">
                      <a:noFill/>
                      <a:miter lim="800000"/>
                      <a:headEnd/>
                      <a:tailEnd/>
                    </a:ln>
                  </pic:spPr>
                </pic:pic>
              </a:graphicData>
            </a:graphic>
          </wp:inline>
        </w:drawing>
      </w:r>
    </w:p>
    <w:p w:rsidR="00CF0583" w:rsidRDefault="00CF0583" w:rsidP="00CF0583">
      <w:pPr>
        <w:pStyle w:val="ListParagraph"/>
        <w:ind w:left="700" w:firstLine="0"/>
        <w:rPr>
          <w:lang w:val="en-US"/>
        </w:rPr>
      </w:pPr>
      <w:r>
        <w:rPr>
          <w:lang w:val="en-US"/>
        </w:rPr>
        <w:t>and check that the information in them is correct, i.e. the visual studio installation directory.</w:t>
      </w:r>
    </w:p>
    <w:p w:rsidR="00D43AB9" w:rsidRDefault="00CF0583" w:rsidP="00D43AB9">
      <w:pPr>
        <w:pStyle w:val="ListParagraph"/>
        <w:numPr>
          <w:ilvl w:val="0"/>
          <w:numId w:val="16"/>
        </w:numPr>
        <w:rPr>
          <w:lang w:val="en-US"/>
        </w:rPr>
      </w:pPr>
      <w:r>
        <w:rPr>
          <w:lang w:val="en-US"/>
        </w:rPr>
        <w:t xml:space="preserve"> </w:t>
      </w:r>
      <w:r w:rsidR="00D43AB9">
        <w:rPr>
          <w:lang w:val="en-US"/>
        </w:rPr>
        <w:t xml:space="preserve">Run the code by using Ctrl-Enter. (Note that CUDA installation directory is currently the default installation directory. You must update it in case you have installed CUDA in a different location. </w:t>
      </w:r>
    </w:p>
    <w:p w:rsidR="00D43AB9" w:rsidRDefault="00CC341D" w:rsidP="00D43AB9">
      <w:pPr>
        <w:pStyle w:val="ListParagraph"/>
        <w:ind w:left="700" w:firstLine="0"/>
        <w:rPr>
          <w:lang w:val="en-US"/>
        </w:rPr>
      </w:pPr>
      <w:r>
        <w:rPr>
          <w:noProof/>
          <w:lang w:val="en-US" w:bidi="he-IL"/>
        </w:rPr>
        <w:drawing>
          <wp:inline distT="0" distB="0" distL="0" distR="0">
            <wp:extent cx="4679950" cy="190029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14A.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79950" cy="1900290"/>
                    </a:xfrm>
                    <a:prstGeom prst="rect">
                      <a:avLst/>
                    </a:prstGeom>
                  </pic:spPr>
                </pic:pic>
              </a:graphicData>
            </a:graphic>
          </wp:inline>
        </w:drawing>
      </w:r>
      <w:r w:rsidR="00D43AB9">
        <w:rPr>
          <w:lang w:val="en-US"/>
        </w:rPr>
        <w:t xml:space="preserve"> </w:t>
      </w:r>
    </w:p>
    <w:p w:rsidR="00D43AB9" w:rsidRDefault="00D43AB9" w:rsidP="00CC341D">
      <w:pPr>
        <w:pStyle w:val="ListParagraph"/>
        <w:numPr>
          <w:ilvl w:val="0"/>
          <w:numId w:val="16"/>
        </w:numPr>
        <w:rPr>
          <w:lang w:val="en-US"/>
        </w:rPr>
      </w:pPr>
      <w:r>
        <w:rPr>
          <w:lang w:val="en-US"/>
        </w:rPr>
        <w:lastRenderedPageBreak/>
        <w:t>You are now ready to use and compile the function.</w:t>
      </w:r>
    </w:p>
    <w:p w:rsidR="00D43AB9" w:rsidRDefault="007D117A" w:rsidP="00D43AB9">
      <w:pPr>
        <w:pStyle w:val="Heading3"/>
      </w:pPr>
      <w:r>
        <w:t>Compile the function</w:t>
      </w:r>
    </w:p>
    <w:p w:rsidR="007D117A" w:rsidRDefault="007D117A" w:rsidP="007D117A">
      <w:pPr>
        <w:pStyle w:val="Firstparagraph"/>
        <w:numPr>
          <w:ilvl w:val="0"/>
          <w:numId w:val="16"/>
        </w:numPr>
        <w:rPr>
          <w:lang w:val="en-US"/>
        </w:rPr>
      </w:pPr>
      <w:r>
        <w:rPr>
          <w:lang w:val="en-US"/>
        </w:rPr>
        <w:t>Compile the function by running the quoted out compilation line in the end of the system setup script.</w:t>
      </w:r>
    </w:p>
    <w:p w:rsidR="00A12AA2" w:rsidRPr="00A12AA2" w:rsidRDefault="00A12AA2" w:rsidP="00A12AA2">
      <w:pPr>
        <w:rPr>
          <w:lang w:val="en-US"/>
        </w:rPr>
      </w:pPr>
      <w:r>
        <w:rPr>
          <w:noProof/>
          <w:lang w:val="en-US" w:bidi="he-IL"/>
        </w:rPr>
        <w:drawing>
          <wp:inline distT="0" distB="0" distL="0" distR="0">
            <wp:extent cx="4679950" cy="3847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22EE.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79950" cy="384724"/>
                    </a:xfrm>
                    <a:prstGeom prst="rect">
                      <a:avLst/>
                    </a:prstGeom>
                  </pic:spPr>
                </pic:pic>
              </a:graphicData>
            </a:graphic>
          </wp:inline>
        </w:drawing>
      </w:r>
    </w:p>
    <w:p w:rsidR="007D117A" w:rsidRDefault="007D117A" w:rsidP="007D117A">
      <w:pPr>
        <w:rPr>
          <w:lang w:val="en-US"/>
        </w:rPr>
      </w:pPr>
      <w:r>
        <w:rPr>
          <w:lang w:val="en-US"/>
        </w:rPr>
        <w:t xml:space="preserve">       </w:t>
      </w:r>
      <w:r>
        <w:rPr>
          <w:lang w:val="en-US"/>
        </w:rPr>
        <w:tab/>
      </w:r>
      <w:r w:rsidRPr="007D117A">
        <w:rPr>
          <w:lang w:val="en-US"/>
        </w:rPr>
        <w:t>mex('-lpthreadVC2','-largeArrayDims','matrixMulMex_1_0.cu',blaslib, fpgalib, driverlib);</w:t>
      </w:r>
    </w:p>
    <w:p w:rsidR="007D117A" w:rsidRDefault="007D117A" w:rsidP="007D117A">
      <w:pPr>
        <w:rPr>
          <w:lang w:val="en-US"/>
        </w:rPr>
      </w:pPr>
      <w:r>
        <w:rPr>
          <w:lang w:val="en-US"/>
        </w:rPr>
        <w:t>If all steps where completed successfully, MATLAB should compile the function and return a successful compilation message</w:t>
      </w:r>
    </w:p>
    <w:p w:rsidR="007D117A" w:rsidRDefault="00A12AA2" w:rsidP="007D117A">
      <w:pPr>
        <w:rPr>
          <w:lang w:val="en-US"/>
        </w:rPr>
      </w:pPr>
      <w:r>
        <w:rPr>
          <w:noProof/>
          <w:lang w:val="en-US" w:bidi="he-IL"/>
        </w:rPr>
        <w:drawing>
          <wp:inline distT="0" distB="0" distL="0" distR="0">
            <wp:extent cx="4226011" cy="2829826"/>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66B2.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30439" cy="2832791"/>
                    </a:xfrm>
                    <a:prstGeom prst="rect">
                      <a:avLst/>
                    </a:prstGeom>
                  </pic:spPr>
                </pic:pic>
              </a:graphicData>
            </a:graphic>
          </wp:inline>
        </w:drawing>
      </w:r>
    </w:p>
    <w:p w:rsidR="00E40A7E" w:rsidRDefault="00E40A7E" w:rsidP="007D117A">
      <w:pPr>
        <w:rPr>
          <w:lang w:val="en-US"/>
        </w:rPr>
      </w:pPr>
    </w:p>
    <w:p w:rsidR="00E40A7E" w:rsidRDefault="00E40A7E" w:rsidP="00E40A7E">
      <w:pPr>
        <w:pStyle w:val="Heading1"/>
        <w:rPr>
          <w:lang w:val="en-US"/>
        </w:rPr>
      </w:pPr>
      <w:r>
        <w:rPr>
          <w:lang w:val="en-US"/>
        </w:rPr>
        <w:t>Use case scenarios</w:t>
      </w:r>
    </w:p>
    <w:p w:rsidR="00BD15E8" w:rsidRDefault="00512055" w:rsidP="00BD15E8">
      <w:pPr>
        <w:pStyle w:val="Heading2"/>
        <w:rPr>
          <w:lang w:val="en-US"/>
        </w:rPr>
      </w:pPr>
      <w:r>
        <w:rPr>
          <w:lang w:val="en-US"/>
        </w:rPr>
        <w:t xml:space="preserve">The first script </w:t>
      </w:r>
      <w:r w:rsidR="00BD15E8" w:rsidRPr="00BD15E8">
        <w:rPr>
          <w:lang w:val="en-US"/>
        </w:rPr>
        <w:t>%% Function Usage Reference</w:t>
      </w:r>
    </w:p>
    <w:p w:rsidR="00E40A7E" w:rsidRDefault="00BD15E8" w:rsidP="00E40A7E">
      <w:pPr>
        <w:pStyle w:val="Firstparagraph"/>
        <w:rPr>
          <w:lang w:val="en-US"/>
        </w:rPr>
      </w:pPr>
      <w:r>
        <w:rPr>
          <w:lang w:val="en-US"/>
        </w:rPr>
        <w:t xml:space="preserve">This script </w:t>
      </w:r>
      <w:r w:rsidR="00512055">
        <w:rPr>
          <w:lang w:val="en-US"/>
        </w:rPr>
        <w:t>gives an example of how to use the function.</w:t>
      </w:r>
    </w:p>
    <w:p w:rsidR="00512055" w:rsidRDefault="00512055" w:rsidP="00512055">
      <w:pPr>
        <w:rPr>
          <w:lang w:val="en-US"/>
        </w:rPr>
      </w:pPr>
      <w:r>
        <w:rPr>
          <w:lang w:val="en-US"/>
        </w:rPr>
        <w:t xml:space="preserve">Say we want to calculate the result of </w:t>
      </w:r>
      <m:oMath>
        <m:r>
          <w:rPr>
            <w:rFonts w:ascii="Cambria Math" w:hAnsi="Cambria Math"/>
            <w:lang w:val="en-US"/>
          </w:rPr>
          <m:t>A×B</m:t>
        </m:r>
      </m:oMath>
      <w:r>
        <w:rPr>
          <w:lang w:val="en-US"/>
        </w:rPr>
        <w:t xml:space="preserve"> and store it in </w:t>
      </w:r>
      <m:oMath>
        <m:r>
          <w:rPr>
            <w:rFonts w:ascii="Cambria Math" w:hAnsi="Cambria Math"/>
            <w:lang w:val="en-US"/>
          </w:rPr>
          <m:t>c_gpu</m:t>
        </m:r>
      </m:oMath>
      <w:r w:rsidR="002B2E08">
        <w:rPr>
          <w:lang w:val="en-US"/>
        </w:rPr>
        <w:t>.</w:t>
      </w:r>
    </w:p>
    <w:p w:rsidR="002B2E08" w:rsidRDefault="002B2E08" w:rsidP="002B2E08">
      <w:pPr>
        <w:rPr>
          <w:lang w:val="en-US"/>
        </w:rPr>
      </w:pPr>
      <w:r>
        <w:rPr>
          <w:lang w:val="en-US"/>
        </w:rPr>
        <w:t xml:space="preserve">For this example: </w:t>
      </w:r>
    </w:p>
    <w:p w:rsidR="002B2E08" w:rsidRPr="002B2E08" w:rsidRDefault="00B968B8" w:rsidP="002B2E08">
      <w:pPr>
        <w:pStyle w:val="ListParagraph"/>
        <w:numPr>
          <w:ilvl w:val="0"/>
          <w:numId w:val="16"/>
        </w:numPr>
        <w:rPr>
          <w:lang w:val="en-US"/>
        </w:rPr>
      </w:pPr>
      <w:r w:rsidRPr="00B968B8">
        <w:rPr>
          <w:color w:val="FF0000"/>
          <w:lang w:val="en-US"/>
        </w:rPr>
        <w:t>A</w:t>
      </w:r>
      <w:r>
        <w:rPr>
          <w:lang w:val="en-US"/>
        </w:rPr>
        <w:t xml:space="preserve">, </w:t>
      </w:r>
      <w:r w:rsidRPr="00B968B8">
        <w:rPr>
          <w:color w:val="00B0F0"/>
          <w:lang w:val="en-US"/>
        </w:rPr>
        <w:t>B</w:t>
      </w:r>
      <w:r>
        <w:rPr>
          <w:lang w:val="en-US"/>
        </w:rPr>
        <w:t xml:space="preserve"> and </w:t>
      </w:r>
      <w:r w:rsidRPr="00B968B8">
        <w:rPr>
          <w:color w:val="ED7D31" w:themeColor="accent2"/>
          <w:lang w:val="en-US"/>
        </w:rPr>
        <w:t>c_gpu</w:t>
      </w:r>
      <w:r>
        <w:rPr>
          <w:lang w:val="en-US"/>
        </w:rPr>
        <w:t xml:space="preserve"> </w:t>
      </w:r>
      <w:r w:rsidR="002B2E08">
        <w:rPr>
          <w:lang w:val="en-US"/>
        </w:rPr>
        <w:t>are random floating point matrices</w:t>
      </w:r>
      <w:r>
        <w:rPr>
          <w:lang w:val="en-US"/>
        </w:rPr>
        <w:t xml:space="preserve"> </w:t>
      </w:r>
      <w:r w:rsidR="002B2E08">
        <w:rPr>
          <w:lang w:val="en-US"/>
        </w:rPr>
        <w:t xml:space="preserve">. </w:t>
      </w:r>
    </w:p>
    <w:p w:rsidR="002B2E08" w:rsidRDefault="002B2E08" w:rsidP="002B2E08">
      <w:pPr>
        <w:pStyle w:val="ListParagraph"/>
        <w:numPr>
          <w:ilvl w:val="0"/>
          <w:numId w:val="16"/>
        </w:numPr>
        <w:rPr>
          <w:lang w:val="en-US"/>
        </w:rPr>
      </w:pPr>
      <w:r w:rsidRPr="002B2E08">
        <w:rPr>
          <w:lang w:val="en-US"/>
        </w:rPr>
        <w:t xml:space="preserve">The matrix sizes used are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oMath>
      <w:r w:rsidRPr="002B2E08">
        <w:rPr>
          <w:lang w:val="en-US"/>
        </w:rPr>
        <w:t xml:space="preserve"> for both matrices</w:t>
      </w:r>
      <w:r>
        <w:rPr>
          <w:lang w:val="en-US"/>
        </w:rPr>
        <w:t xml:space="preserve"> A and B</w:t>
      </w:r>
      <w:r w:rsidRPr="002B2E08">
        <w:rPr>
          <w:lang w:val="en-US"/>
        </w:rPr>
        <w:t xml:space="preserve">. </w:t>
      </w:r>
    </w:p>
    <w:p w:rsidR="002B2E08" w:rsidRDefault="002B2E08" w:rsidP="002B2E08">
      <w:pPr>
        <w:pStyle w:val="ListParagraph"/>
        <w:numPr>
          <w:ilvl w:val="0"/>
          <w:numId w:val="16"/>
        </w:numPr>
        <w:rPr>
          <w:lang w:val="en-US"/>
        </w:rPr>
      </w:pPr>
      <w:r w:rsidRPr="002B2E08">
        <w:rPr>
          <w:lang w:val="en-US"/>
        </w:rPr>
        <w:lastRenderedPageBreak/>
        <w:t>O</w:t>
      </w:r>
      <w:r>
        <w:rPr>
          <w:lang w:val="en-US"/>
        </w:rPr>
        <w:t xml:space="preserve">nly </w:t>
      </w:r>
      <w:r w:rsidRPr="00B968B8">
        <w:rPr>
          <w:color w:val="70AD47" w:themeColor="accent6"/>
          <w:lang w:val="en-US"/>
        </w:rPr>
        <w:t xml:space="preserve">1 thread </w:t>
      </w:r>
      <w:r>
        <w:rPr>
          <w:lang w:val="en-US"/>
        </w:rPr>
        <w:t>is used because we have now FPGA’s connected. We can add a thread for every available FPGA. E.g if 1 FPGA is connected, use 2 threads.</w:t>
      </w:r>
    </w:p>
    <w:p w:rsidR="002B2E08" w:rsidRDefault="002B2E08" w:rsidP="002B2E08">
      <w:pPr>
        <w:ind w:left="700" w:firstLine="0"/>
        <w:rPr>
          <w:lang w:val="en-US"/>
        </w:rPr>
      </w:pPr>
      <w:r>
        <w:rPr>
          <w:lang w:val="en-US"/>
        </w:rPr>
        <w:t>(Currently any reasonable number of threads could be selected and all will be calculated on the CPU).</w:t>
      </w:r>
    </w:p>
    <w:p w:rsidR="002B2E08" w:rsidRDefault="002B2E08" w:rsidP="002B2E08">
      <w:pPr>
        <w:pStyle w:val="ListParagraph"/>
        <w:numPr>
          <w:ilvl w:val="0"/>
          <w:numId w:val="16"/>
        </w:numPr>
        <w:rPr>
          <w:lang w:val="en-US"/>
        </w:rPr>
      </w:pPr>
      <w:r w:rsidRPr="00B968B8">
        <w:rPr>
          <w:color w:val="7030A0"/>
          <w:lang w:val="en-US"/>
        </w:rPr>
        <w:t>1 Nvidia GPU</w:t>
      </w:r>
      <w:r>
        <w:rPr>
          <w:lang w:val="en-US"/>
        </w:rPr>
        <w:t xml:space="preserve"> is connected so we choose 1 GPU.</w:t>
      </w:r>
    </w:p>
    <w:p w:rsidR="002B2E08" w:rsidRDefault="002B2E08" w:rsidP="002B2E08">
      <w:pPr>
        <w:pStyle w:val="ListParagraph"/>
        <w:numPr>
          <w:ilvl w:val="0"/>
          <w:numId w:val="16"/>
        </w:numPr>
        <w:rPr>
          <w:lang w:val="en-US"/>
        </w:rPr>
      </w:pPr>
      <w:r>
        <w:rPr>
          <w:lang w:val="en-US"/>
        </w:rPr>
        <w:t xml:space="preserve">We want </w:t>
      </w:r>
      <w:r w:rsidRPr="00B968B8">
        <w:rPr>
          <w:color w:val="C00000"/>
          <w:lang w:val="en-US"/>
        </w:rPr>
        <w:t>20%</w:t>
      </w:r>
      <w:r>
        <w:rPr>
          <w:lang w:val="en-US"/>
        </w:rPr>
        <w:t xml:space="preserve"> of the workload to be calculated on the CPU.</w:t>
      </w:r>
    </w:p>
    <w:p w:rsidR="002B2E08" w:rsidRDefault="00B968B8" w:rsidP="002B2E08">
      <w:pPr>
        <w:pStyle w:val="ListParagraph"/>
        <w:numPr>
          <w:ilvl w:val="0"/>
          <w:numId w:val="16"/>
        </w:numPr>
        <w:rPr>
          <w:lang w:val="en-US"/>
        </w:rPr>
      </w:pPr>
      <w:r>
        <w:rPr>
          <w:lang w:val="en-US"/>
        </w:rPr>
        <w:t>We use the function in the following  format</w:t>
      </w:r>
    </w:p>
    <w:p w:rsidR="00B968B8" w:rsidRDefault="00B968B8" w:rsidP="00B968B8">
      <w:pPr>
        <w:pStyle w:val="ListParagraph"/>
        <w:ind w:left="700" w:firstLine="0"/>
        <w:rPr>
          <w:lang w:val="en-US"/>
        </w:rPr>
      </w:pPr>
      <w:r w:rsidRPr="00B968B8">
        <w:rPr>
          <w:color w:val="ED7D31" w:themeColor="accent2"/>
          <w:lang w:val="en-US"/>
        </w:rPr>
        <w:t xml:space="preserve">c_gpu </w:t>
      </w:r>
      <w:r w:rsidRPr="00B968B8">
        <w:rPr>
          <w:lang w:val="en-US"/>
        </w:rPr>
        <w:t>= MatrixMulEnhanced(</w:t>
      </w:r>
      <w:r w:rsidRPr="00B968B8">
        <w:rPr>
          <w:color w:val="FF0000"/>
          <w:lang w:val="en-US"/>
        </w:rPr>
        <w:t>A</w:t>
      </w:r>
      <w:r w:rsidRPr="00B968B8">
        <w:rPr>
          <w:lang w:val="en-US"/>
        </w:rPr>
        <w:t>,</w:t>
      </w:r>
      <w:r w:rsidRPr="00B968B8">
        <w:rPr>
          <w:color w:val="00B0F0"/>
          <w:lang w:val="en-US"/>
        </w:rPr>
        <w:t>B</w:t>
      </w:r>
      <w:r w:rsidRPr="00B968B8">
        <w:rPr>
          <w:lang w:val="en-US"/>
        </w:rPr>
        <w:t>,</w:t>
      </w:r>
      <w:r w:rsidRPr="00B968B8">
        <w:rPr>
          <w:color w:val="70AD47" w:themeColor="accent6"/>
          <w:lang w:val="en-US"/>
        </w:rPr>
        <w:t>1</w:t>
      </w:r>
      <w:r w:rsidRPr="00B968B8">
        <w:rPr>
          <w:lang w:val="en-US"/>
        </w:rPr>
        <w:t>,</w:t>
      </w:r>
      <w:r w:rsidRPr="00B968B8">
        <w:rPr>
          <w:color w:val="7030A0"/>
          <w:lang w:val="en-US"/>
        </w:rPr>
        <w:t>1</w:t>
      </w:r>
      <w:r w:rsidRPr="00B968B8">
        <w:rPr>
          <w:lang w:val="en-US"/>
        </w:rPr>
        <w:t>,</w:t>
      </w:r>
      <w:r w:rsidRPr="00B968B8">
        <w:rPr>
          <w:color w:val="C00000"/>
          <w:lang w:val="en-US"/>
        </w:rPr>
        <w:t>0.2</w:t>
      </w:r>
      <w:r w:rsidRPr="00B968B8">
        <w:rPr>
          <w:lang w:val="en-US"/>
        </w:rPr>
        <w:t>);</w:t>
      </w:r>
    </w:p>
    <w:p w:rsidR="000777E9" w:rsidRDefault="000777E9" w:rsidP="000777E9">
      <w:pPr>
        <w:pStyle w:val="ListParagraph"/>
        <w:numPr>
          <w:ilvl w:val="0"/>
          <w:numId w:val="16"/>
        </w:numPr>
        <w:rPr>
          <w:lang w:val="en-US"/>
        </w:rPr>
      </w:pPr>
      <w:r>
        <w:rPr>
          <w:lang w:val="en-US"/>
        </w:rPr>
        <w:t>You can also use Ctrl-Enter to run the selected code.</w:t>
      </w:r>
    </w:p>
    <w:p w:rsidR="000777E9" w:rsidRDefault="000777E9" w:rsidP="000777E9">
      <w:pPr>
        <w:pStyle w:val="ListParagraph"/>
        <w:numPr>
          <w:ilvl w:val="0"/>
          <w:numId w:val="16"/>
        </w:numPr>
        <w:rPr>
          <w:lang w:val="en-US"/>
        </w:rPr>
      </w:pPr>
      <w:r>
        <w:rPr>
          <w:lang w:val="en-US"/>
        </w:rPr>
        <w:t>Try experimenting with different sizes and ratios.</w:t>
      </w:r>
    </w:p>
    <w:p w:rsidR="009F021B" w:rsidRDefault="009F021B" w:rsidP="000777E9">
      <w:pPr>
        <w:pStyle w:val="ListParagraph"/>
        <w:numPr>
          <w:ilvl w:val="0"/>
          <w:numId w:val="16"/>
        </w:numPr>
        <w:rPr>
          <w:lang w:val="en-US"/>
        </w:rPr>
      </w:pPr>
      <w:r>
        <w:rPr>
          <w:lang w:val="en-US"/>
        </w:rPr>
        <w:t xml:space="preserve">Use F1 while determining the parameters to get MATALB help for the function. </w:t>
      </w:r>
    </w:p>
    <w:p w:rsidR="00BD15E8" w:rsidRDefault="00BD15E8" w:rsidP="00B968B8">
      <w:pPr>
        <w:pStyle w:val="ListParagraph"/>
        <w:ind w:left="700" w:firstLine="0"/>
        <w:rPr>
          <w:lang w:val="en-US"/>
        </w:rPr>
      </w:pPr>
    </w:p>
    <w:p w:rsidR="00BD15E8" w:rsidRDefault="00BD15E8" w:rsidP="00B968B8">
      <w:pPr>
        <w:pStyle w:val="ListParagraph"/>
        <w:ind w:left="700" w:firstLine="0"/>
        <w:rPr>
          <w:lang w:val="en-US"/>
        </w:rPr>
      </w:pPr>
      <w:r>
        <w:rPr>
          <w:lang w:val="en-US"/>
        </w:rPr>
        <w:t xml:space="preserve">The result is stored in c_gpu. The result is also stored for reference in c_cpu. The latter is calculated by MATLAB on the CPU only. The last line calculates the </w:t>
      </w:r>
      <w:r>
        <w:rPr>
          <w:b/>
          <w:bCs/>
          <w:lang w:val="en-US"/>
        </w:rPr>
        <w:t xml:space="preserve">maximum </w:t>
      </w:r>
      <w:r>
        <w:rPr>
          <w:lang w:val="en-US"/>
        </w:rPr>
        <w:t>error between the GPU and CPU calculations. An error of 0 means the results are exactly the same!</w:t>
      </w:r>
      <w:r w:rsidR="00673045">
        <w:rPr>
          <w:lang w:val="en-US"/>
        </w:rPr>
        <w:tab/>
      </w:r>
    </w:p>
    <w:p w:rsidR="000926CA" w:rsidRDefault="00A12AA2" w:rsidP="00B968B8">
      <w:pPr>
        <w:pStyle w:val="ListParagraph"/>
        <w:ind w:left="700" w:firstLine="0"/>
        <w:rPr>
          <w:lang w:val="en-US"/>
        </w:rPr>
      </w:pPr>
      <w:r>
        <w:rPr>
          <w:noProof/>
          <w:lang w:val="en-US" w:bidi="he-IL"/>
        </w:rPr>
        <w:drawing>
          <wp:inline distT="0" distB="0" distL="0" distR="0">
            <wp:extent cx="4679950" cy="154874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944B.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79950" cy="1548749"/>
                    </a:xfrm>
                    <a:prstGeom prst="rect">
                      <a:avLst/>
                    </a:prstGeom>
                  </pic:spPr>
                </pic:pic>
              </a:graphicData>
            </a:graphic>
          </wp:inline>
        </w:drawing>
      </w:r>
    </w:p>
    <w:p w:rsidR="009F021B" w:rsidRDefault="009F021B" w:rsidP="009F021B">
      <w:pPr>
        <w:pStyle w:val="Heading2"/>
        <w:rPr>
          <w:lang w:val="en-US"/>
        </w:rPr>
      </w:pPr>
      <w:r>
        <w:rPr>
          <w:lang w:val="en-US"/>
        </w:rPr>
        <w:t>Assign parameters.</w:t>
      </w:r>
    </w:p>
    <w:p w:rsidR="009F021B" w:rsidRDefault="009F021B" w:rsidP="009F021B">
      <w:pPr>
        <w:pStyle w:val="Firstparagraph"/>
        <w:rPr>
          <w:lang w:val="en-US"/>
        </w:rPr>
      </w:pPr>
      <w:r>
        <w:rPr>
          <w:lang w:val="en-US"/>
        </w:rPr>
        <w:t xml:space="preserve">The next part of the script allows to determine the parameters for the tests. The purpose of the test is to find the optimal operation point for the CPU and GPU rations. The operation point will vary depending on matrix size and available hardware. </w:t>
      </w:r>
    </w:p>
    <w:p w:rsidR="00A12AA2" w:rsidRPr="00A12AA2" w:rsidRDefault="00A12AA2" w:rsidP="00A12AA2">
      <w:pPr>
        <w:rPr>
          <w:lang w:val="en-US"/>
        </w:rPr>
      </w:pPr>
      <w:r>
        <w:rPr>
          <w:noProof/>
          <w:lang w:val="en-US" w:bidi="he-IL"/>
        </w:rPr>
        <w:lastRenderedPageBreak/>
        <w:drawing>
          <wp:inline distT="0" distB="0" distL="0" distR="0">
            <wp:extent cx="4679950" cy="1616672"/>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3913.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0" cy="1616672"/>
                    </a:xfrm>
                    <a:prstGeom prst="rect">
                      <a:avLst/>
                    </a:prstGeom>
                  </pic:spPr>
                </pic:pic>
              </a:graphicData>
            </a:graphic>
          </wp:inline>
        </w:drawing>
      </w:r>
    </w:p>
    <w:p w:rsidR="009F021B" w:rsidRDefault="009F021B" w:rsidP="009F021B">
      <w:pPr>
        <w:ind w:firstLine="0"/>
        <w:rPr>
          <w:lang w:val="en-US"/>
        </w:rPr>
      </w:pPr>
      <w:r>
        <w:rPr>
          <w:lang w:val="en-US"/>
        </w:rPr>
        <w:t>The available parameters are:</w:t>
      </w:r>
    </w:p>
    <w:p w:rsidR="009F021B" w:rsidRPr="009F021B" w:rsidRDefault="003176F0" w:rsidP="003176F0">
      <w:pPr>
        <w:ind w:firstLine="0"/>
        <w:rPr>
          <w:lang w:val="en-US"/>
        </w:rPr>
      </w:pPr>
      <w:r>
        <w:rPr>
          <w:lang w:val="en-US"/>
        </w:rPr>
        <w:t>SAMPELS: The average calculation time is more accurate with a high number</w:t>
      </w:r>
    </w:p>
    <w:p w:rsidR="009F021B" w:rsidRPr="009F021B" w:rsidRDefault="003176F0" w:rsidP="003176F0">
      <w:pPr>
        <w:ind w:firstLine="0"/>
        <w:rPr>
          <w:lang w:val="en-US"/>
        </w:rPr>
      </w:pPr>
      <w:r>
        <w:rPr>
          <w:lang w:val="en-US"/>
        </w:rPr>
        <w:t xml:space="preserve">ITERATION_NUM: How many fractions will be tested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iter_num</m:t>
            </m:r>
          </m:den>
        </m:f>
        <m:r>
          <w:rPr>
            <w:rFonts w:ascii="Cambria Math" w:hAnsi="Cambria Math"/>
            <w:lang w:val="en-US"/>
          </w:rPr>
          <m:t>=granularity</m:t>
        </m:r>
      </m:oMath>
    </w:p>
    <w:p w:rsidR="009F021B" w:rsidRDefault="003176F0" w:rsidP="009F021B">
      <w:pPr>
        <w:ind w:firstLine="0"/>
        <w:rPr>
          <w:lang w:val="en-US"/>
        </w:rPr>
      </w:pPr>
      <w:r>
        <w:rPr>
          <w:lang w:val="en-US"/>
        </w:rPr>
        <w:t>GPU_NUM: Number of GPU’s to test</w:t>
      </w:r>
    </w:p>
    <w:p w:rsidR="003176F0" w:rsidRDefault="003176F0" w:rsidP="009F021B">
      <w:pPr>
        <w:ind w:firstLine="0"/>
        <w:rPr>
          <w:lang w:val="en-US"/>
        </w:rPr>
      </w:pPr>
      <w:r>
        <w:rPr>
          <w:lang w:val="en-US"/>
        </w:rPr>
        <w:t xml:space="preserve">M: Matrix dimensions </w:t>
      </w:r>
    </w:p>
    <w:p w:rsidR="003176F0" w:rsidRPr="009F021B" w:rsidRDefault="003176F0" w:rsidP="003176F0">
      <w:pPr>
        <w:ind w:firstLine="0"/>
        <w:rPr>
          <w:lang w:val="en-US"/>
        </w:rPr>
      </w:pPr>
      <w:r w:rsidRPr="009F021B">
        <w:rPr>
          <w:lang w:val="en-US"/>
        </w:rPr>
        <w:t>K                       = 2^5;</w:t>
      </w:r>
    </w:p>
    <w:p w:rsidR="009F021B" w:rsidRPr="009F021B" w:rsidRDefault="009F021B" w:rsidP="009F021B">
      <w:pPr>
        <w:ind w:firstLine="0"/>
        <w:rPr>
          <w:lang w:val="en-US"/>
        </w:rPr>
      </w:pPr>
      <w:r w:rsidRPr="009F021B">
        <w:rPr>
          <w:lang w:val="en-US"/>
        </w:rPr>
        <w:t>N                       = 2^5;</w:t>
      </w:r>
    </w:p>
    <w:p w:rsidR="009F021B" w:rsidRPr="009F021B" w:rsidRDefault="009F021B" w:rsidP="009F021B">
      <w:pPr>
        <w:ind w:firstLine="0"/>
        <w:rPr>
          <w:lang w:val="en-US"/>
        </w:rPr>
      </w:pPr>
      <w:r w:rsidRPr="009F021B">
        <w:rPr>
          <w:lang w:val="en-US"/>
        </w:rPr>
        <w:t>% initializing the random matrixes.</w:t>
      </w:r>
    </w:p>
    <w:p w:rsidR="009F021B" w:rsidRPr="009F021B" w:rsidRDefault="009F021B" w:rsidP="009F021B">
      <w:pPr>
        <w:ind w:firstLine="0"/>
        <w:rPr>
          <w:lang w:val="en-US"/>
        </w:rPr>
      </w:pPr>
      <w:r w:rsidRPr="009F021B">
        <w:rPr>
          <w:lang w:val="en-US"/>
        </w:rPr>
        <w:t>matrix_A                = single(rand(M,K));</w:t>
      </w:r>
    </w:p>
    <w:p w:rsidR="009F021B" w:rsidRPr="009F021B" w:rsidRDefault="009F021B" w:rsidP="009F021B">
      <w:pPr>
        <w:ind w:firstLine="0"/>
        <w:rPr>
          <w:lang w:val="en-US"/>
        </w:rPr>
      </w:pPr>
      <w:r w:rsidRPr="009F021B">
        <w:rPr>
          <w:lang w:val="en-US"/>
        </w:rPr>
        <w:t>matrix_B                = single(rand(K,N));</w:t>
      </w:r>
    </w:p>
    <w:p w:rsidR="009F021B" w:rsidRPr="009F021B" w:rsidRDefault="009F021B" w:rsidP="009F021B">
      <w:pPr>
        <w:ind w:firstLine="0"/>
        <w:rPr>
          <w:lang w:val="en-US"/>
        </w:rPr>
      </w:pPr>
      <w:r w:rsidRPr="009F021B">
        <w:rPr>
          <w:lang w:val="en-US"/>
        </w:rPr>
        <w:t>temp                    = 0*matrix_A;</w:t>
      </w:r>
    </w:p>
    <w:p w:rsidR="009F021B" w:rsidRPr="009F021B" w:rsidRDefault="009F021B" w:rsidP="009F021B">
      <w:pPr>
        <w:ind w:firstLine="0"/>
        <w:rPr>
          <w:lang w:val="en-US"/>
        </w:rPr>
      </w:pPr>
      <w:r w:rsidRPr="009F021B">
        <w:rPr>
          <w:lang w:val="en-US"/>
        </w:rPr>
        <w:t>percentage              = linspace(0,1,ITERATION_</w:t>
      </w:r>
      <w:r w:rsidR="003176F0">
        <w:rPr>
          <w:lang w:val="en-US"/>
        </w:rPr>
        <w:t xml:space="preserve">NUM): </w:t>
      </w:r>
    </w:p>
    <w:p w:rsidR="009F021B" w:rsidRPr="009F021B" w:rsidRDefault="009F021B" w:rsidP="009F021B">
      <w:pPr>
        <w:ind w:firstLine="0"/>
        <w:rPr>
          <w:lang w:val="en-US"/>
        </w:rPr>
      </w:pPr>
    </w:p>
    <w:p w:rsidR="009F021B" w:rsidRPr="009F021B" w:rsidRDefault="009F021B" w:rsidP="009F021B">
      <w:pPr>
        <w:ind w:firstLine="0"/>
        <w:rPr>
          <w:lang w:val="en-US"/>
        </w:rPr>
      </w:pPr>
      <w:r w:rsidRPr="009F021B">
        <w:rPr>
          <w:lang w:val="en-US"/>
        </w:rPr>
        <w:t>gpu_xt_calc_r</w:t>
      </w:r>
      <w:r w:rsidR="003043FE">
        <w:rPr>
          <w:lang w:val="en-US"/>
        </w:rPr>
        <w:t>esult        = zeros(1,SAMPELS): results vector</w:t>
      </w:r>
    </w:p>
    <w:p w:rsidR="003043FE" w:rsidRPr="009F021B" w:rsidRDefault="009F021B" w:rsidP="003043FE">
      <w:pPr>
        <w:ind w:firstLine="0"/>
        <w:rPr>
          <w:lang w:val="en-US"/>
        </w:rPr>
      </w:pPr>
      <w:r w:rsidRPr="009F021B">
        <w:rPr>
          <w:lang w:val="en-US"/>
        </w:rPr>
        <w:t>avg_gpu_xt_calc_res</w:t>
      </w:r>
      <w:r w:rsidR="003043FE">
        <w:rPr>
          <w:lang w:val="en-US"/>
        </w:rPr>
        <w:t>ult    = zeros(1,ITERATION_NUM): results vector</w:t>
      </w:r>
    </w:p>
    <w:p w:rsidR="009F021B" w:rsidRDefault="009F021B" w:rsidP="009F021B">
      <w:pPr>
        <w:ind w:firstLine="0"/>
        <w:rPr>
          <w:lang w:val="en-US"/>
        </w:rPr>
      </w:pPr>
    </w:p>
    <w:p w:rsidR="001E6D87" w:rsidRDefault="001E6D87" w:rsidP="001E6D87">
      <w:pPr>
        <w:pStyle w:val="Heading2"/>
        <w:rPr>
          <w:lang w:val="en-US"/>
        </w:rPr>
      </w:pPr>
      <w:r>
        <w:rPr>
          <w:lang w:val="en-US"/>
        </w:rPr>
        <w:t xml:space="preserve">Running the full test </w:t>
      </w:r>
    </w:p>
    <w:p w:rsidR="003043FE" w:rsidRDefault="001E6D87" w:rsidP="009F021B">
      <w:pPr>
        <w:ind w:firstLine="0"/>
        <w:rPr>
          <w:lang w:val="en-US"/>
        </w:rPr>
      </w:pPr>
      <w:r>
        <w:rPr>
          <w:lang w:val="en-US"/>
        </w:rPr>
        <w:t xml:space="preserve">Once these have been defined, we can run the full test. </w:t>
      </w:r>
    </w:p>
    <w:p w:rsidR="001E6D87" w:rsidRDefault="001E6D87" w:rsidP="009F021B">
      <w:pPr>
        <w:ind w:firstLine="0"/>
        <w:rPr>
          <w:lang w:val="en-US"/>
        </w:rPr>
      </w:pPr>
      <w:r>
        <w:rPr>
          <w:lang w:val="en-US"/>
        </w:rPr>
        <w:t>The test runs on all the rations in the “percentage” vector, “SAMPLES” amount of time. Once the results are calculated, the next part of code would create a graph to demonstrate the results. Running this test might take some time, depending on the varying parameters.</w:t>
      </w:r>
    </w:p>
    <w:p w:rsidR="00070A7A" w:rsidRDefault="00070A7A" w:rsidP="009F021B">
      <w:pPr>
        <w:ind w:firstLine="0"/>
        <w:rPr>
          <w:lang w:val="en-US"/>
        </w:rPr>
      </w:pPr>
      <w:r>
        <w:rPr>
          <w:lang w:val="en-US"/>
        </w:rPr>
        <w:t>In this example, the fastest calculation was for a ratio of 31% calculations on the CPU.</w:t>
      </w:r>
    </w:p>
    <w:p w:rsidR="008428BA" w:rsidRDefault="00A12AA2" w:rsidP="009F021B">
      <w:pPr>
        <w:ind w:firstLine="0"/>
        <w:rPr>
          <w:lang w:val="en-US"/>
        </w:rPr>
      </w:pPr>
      <w:r>
        <w:rPr>
          <w:noProof/>
          <w:lang w:val="en-US" w:bidi="he-IL"/>
        </w:rPr>
        <w:lastRenderedPageBreak/>
        <w:drawing>
          <wp:inline distT="0" distB="0" distL="0" distR="0">
            <wp:extent cx="4679950" cy="3496222"/>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2BCD.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79950" cy="3496222"/>
                    </a:xfrm>
                    <a:prstGeom prst="rect">
                      <a:avLst/>
                    </a:prstGeom>
                  </pic:spPr>
                </pic:pic>
              </a:graphicData>
            </a:graphic>
          </wp:inline>
        </w:drawing>
      </w:r>
      <w:r w:rsidR="008428BA">
        <w:rPr>
          <w:lang w:val="en-US"/>
        </w:rPr>
        <w:t xml:space="preserve">The graph give an idea on of the CPU only and GPU only calculation time at the edges of the graph. </w:t>
      </w:r>
    </w:p>
    <w:p w:rsidR="008428BA" w:rsidRDefault="00A12AA2" w:rsidP="009F021B">
      <w:pPr>
        <w:ind w:firstLine="0"/>
        <w:rPr>
          <w:lang w:val="en-US"/>
        </w:rPr>
      </w:pPr>
      <w:r>
        <w:rPr>
          <w:noProof/>
          <w:lang w:val="en-US" w:bidi="he-IL"/>
        </w:rPr>
        <w:drawing>
          <wp:inline distT="0" distB="0" distL="0" distR="0">
            <wp:extent cx="3410465" cy="30491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80B.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21163" cy="3058761"/>
                    </a:xfrm>
                    <a:prstGeom prst="rect">
                      <a:avLst/>
                    </a:prstGeom>
                  </pic:spPr>
                </pic:pic>
              </a:graphicData>
            </a:graphic>
          </wp:inline>
        </w:drawing>
      </w:r>
    </w:p>
    <w:p w:rsidR="001E6D87" w:rsidRDefault="001E6D87" w:rsidP="001E6D87">
      <w:pPr>
        <w:pStyle w:val="Heading2"/>
        <w:rPr>
          <w:lang w:val="en-US"/>
        </w:rPr>
      </w:pPr>
      <w:r w:rsidRPr="001E6D87">
        <w:rPr>
          <w:lang w:val="en-US"/>
        </w:rPr>
        <w:lastRenderedPageBreak/>
        <w:t xml:space="preserve"> Binary minimum search on the slope</w:t>
      </w:r>
    </w:p>
    <w:p w:rsidR="001E6D87" w:rsidRDefault="001E6D87" w:rsidP="001E6D87">
      <w:pPr>
        <w:pStyle w:val="Firstparagraph"/>
        <w:rPr>
          <w:lang w:val="en-US"/>
        </w:rPr>
      </w:pPr>
      <w:r>
        <w:rPr>
          <w:lang w:val="en-US"/>
        </w:rPr>
        <w:t>Usually, the full test creates a graph that looks like 2 linear lines. Assuming there is a global minima, we tried to find the optimal operation point by performing a binary search on the results. This test give good result on the optimal operation point, most of the time.</w:t>
      </w:r>
    </w:p>
    <w:p w:rsidR="008428BA" w:rsidRDefault="008428BA" w:rsidP="008428BA">
      <w:pPr>
        <w:rPr>
          <w:lang w:val="en-US"/>
        </w:rPr>
      </w:pPr>
      <w:r>
        <w:rPr>
          <w:lang w:val="en-US"/>
        </w:rPr>
        <w:t>For the same example as before, we get a similar result for the binary search test. The results tend to be more accurate with larger matrices.</w:t>
      </w:r>
      <w:r w:rsidR="00E14081">
        <w:rPr>
          <w:lang w:val="en-US"/>
        </w:rPr>
        <w:t xml:space="preserve"> This can also perform SAMPELS amount of iterations and calculate their average.</w:t>
      </w:r>
      <w:r w:rsidR="00F5624E">
        <w:rPr>
          <w:lang w:val="en-US"/>
        </w:rPr>
        <w:tab/>
      </w:r>
      <w:r w:rsidR="00F5624E">
        <w:rPr>
          <w:lang w:val="en-US"/>
        </w:rPr>
        <w:tab/>
      </w:r>
    </w:p>
    <w:p w:rsidR="008428BA" w:rsidRPr="008428BA" w:rsidRDefault="00A12AA2" w:rsidP="008428BA">
      <w:pPr>
        <w:rPr>
          <w:lang w:val="en-US"/>
        </w:rPr>
      </w:pPr>
      <w:r>
        <w:rPr>
          <w:noProof/>
          <w:lang w:val="en-US" w:bidi="he-IL"/>
        </w:rPr>
        <w:drawing>
          <wp:inline distT="0" distB="0" distL="0" distR="0">
            <wp:extent cx="2826409" cy="27324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CC90.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3029" cy="2738867"/>
                    </a:xfrm>
                    <a:prstGeom prst="rect">
                      <a:avLst/>
                    </a:prstGeom>
                  </pic:spPr>
                </pic:pic>
              </a:graphicData>
            </a:graphic>
          </wp:inline>
        </w:drawing>
      </w:r>
    </w:p>
    <w:p w:rsidR="003043FE" w:rsidRDefault="003043FE" w:rsidP="009F021B">
      <w:pPr>
        <w:ind w:firstLine="0"/>
        <w:rPr>
          <w:lang w:val="en-US"/>
        </w:rPr>
      </w:pPr>
    </w:p>
    <w:p w:rsidR="008428BA" w:rsidRDefault="008428BA" w:rsidP="009F021B">
      <w:pPr>
        <w:ind w:firstLine="0"/>
        <w:rPr>
          <w:lang w:val="en-US"/>
        </w:rPr>
      </w:pPr>
    </w:p>
    <w:p w:rsidR="009F021B" w:rsidRPr="007D117A" w:rsidRDefault="009F021B" w:rsidP="009F021B">
      <w:pPr>
        <w:ind w:firstLine="0"/>
        <w:rPr>
          <w:lang w:val="en-US"/>
        </w:rPr>
      </w:pPr>
    </w:p>
    <w:p w:rsidR="000D21C5" w:rsidRPr="000D21C5" w:rsidRDefault="008428BA" w:rsidP="000D21C5">
      <w:pPr>
        <w:rPr>
          <w:lang w:val="en-US"/>
        </w:rPr>
      </w:pPr>
      <w:r>
        <w:rPr>
          <w:lang w:val="en-US"/>
        </w:rPr>
        <w:tab/>
      </w:r>
    </w:p>
    <w:sectPr w:rsidR="000D21C5" w:rsidRPr="000D21C5" w:rsidSect="00AF30CA">
      <w:headerReference w:type="default" r:id="rId26"/>
      <w:footerReference w:type="even" r:id="rId27"/>
      <w:footerReference w:type="default" r:id="rId28"/>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8A0" w:rsidRDefault="00C938A0">
      <w:pPr>
        <w:spacing w:line="240" w:lineRule="auto"/>
      </w:pPr>
      <w:r>
        <w:separator/>
      </w:r>
    </w:p>
  </w:endnote>
  <w:endnote w:type="continuationSeparator" w:id="0">
    <w:p w:rsidR="00C938A0" w:rsidRDefault="00C93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0">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340" w:rsidRDefault="008F26FC">
    <w:pPr>
      <w:pStyle w:val="Footer"/>
      <w:framePr w:wrap="around" w:vAnchor="text" w:hAnchor="margin" w:xAlign="center" w:y="1"/>
      <w:rPr>
        <w:rStyle w:val="PageNumber"/>
      </w:rPr>
    </w:pPr>
    <w:r>
      <w:rPr>
        <w:rStyle w:val="PageNumber"/>
      </w:rPr>
      <w:fldChar w:fldCharType="begin"/>
    </w:r>
    <w:r w:rsidR="00B00340">
      <w:rPr>
        <w:rStyle w:val="PageNumber"/>
      </w:rPr>
      <w:instrText xml:space="preserve">PAGE  </w:instrText>
    </w:r>
    <w:r>
      <w:rPr>
        <w:rStyle w:val="PageNumber"/>
      </w:rPr>
      <w:fldChar w:fldCharType="end"/>
    </w:r>
  </w:p>
  <w:p w:rsidR="00B00340" w:rsidRDefault="00B003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340" w:rsidRDefault="008F26FC">
    <w:pPr>
      <w:pStyle w:val="Footer"/>
      <w:framePr w:wrap="around" w:vAnchor="text" w:hAnchor="margin" w:xAlign="center" w:y="1"/>
      <w:rPr>
        <w:rStyle w:val="PageNumber"/>
      </w:rPr>
    </w:pPr>
    <w:r>
      <w:rPr>
        <w:rStyle w:val="PageNumber"/>
      </w:rPr>
      <w:fldChar w:fldCharType="begin"/>
    </w:r>
    <w:r w:rsidR="00B00340">
      <w:rPr>
        <w:rStyle w:val="PageNumber"/>
      </w:rPr>
      <w:instrText xml:space="preserve">PAGE  </w:instrText>
    </w:r>
    <w:r>
      <w:rPr>
        <w:rStyle w:val="PageNumber"/>
      </w:rPr>
      <w:fldChar w:fldCharType="separate"/>
    </w:r>
    <w:r w:rsidR="00725067">
      <w:rPr>
        <w:rStyle w:val="PageNumber"/>
        <w:noProof/>
      </w:rPr>
      <w:t>9</w:t>
    </w:r>
    <w:r>
      <w:rPr>
        <w:rStyle w:val="PageNumber"/>
      </w:rPr>
      <w:fldChar w:fldCharType="end"/>
    </w:r>
  </w:p>
  <w:p w:rsidR="00B00340" w:rsidRDefault="00B00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8A0" w:rsidRDefault="00C938A0">
      <w:pPr>
        <w:spacing w:line="240" w:lineRule="auto"/>
      </w:pPr>
      <w:r>
        <w:separator/>
      </w:r>
    </w:p>
  </w:footnote>
  <w:footnote w:type="continuationSeparator" w:id="0">
    <w:p w:rsidR="00C938A0" w:rsidRDefault="00C938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340" w:rsidRDefault="00C938A0" w:rsidP="00FF0A18">
    <w:pPr>
      <w:pStyle w:val="Header"/>
    </w:pPr>
    <w:r>
      <w:rPr>
        <w:noProof/>
        <w:lang w:val="en-US" w:bidi="he-IL"/>
      </w:rPr>
      <w:pict>
        <v:group id="Group 2" o:spid="_x0000_s2049" style="position:absolute;left:0;text-align:left;margin-left:0;margin-top:-78.15pt;width:572.1pt;height:50.6pt;z-index:251662336;mso-position-horizontal:center;mso-position-horizontal-relative:margin" coordsize="72658,6426" o:gfxdata="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3" type="#_x0000_t75" alt="http://www.psl.technion.ac.il/index_files/image483.jpg" style="position:absolute;width:7251;height:63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bqJjEAAAA2gAAAA8AAABkcnMvZG93bnJldi54bWxEj0FrAjEUhO+F/ofwCl5Ek4osZTVKkbYK&#10;1YNWPT82r9ltNy/LJur67xtB6HGYmW+Y6bxztThTGyrPGp6HCgRx4U3FVsP+633wAiJEZIO1Z9Jw&#10;pQDz2ePDFHPjL7yl8y5akSAcctRQxtjkUoaiJIdh6Bvi5H371mFMsrXStHhJcFfLkVKZdFhxWiix&#10;oUVJxe/u5DQsfmx/mX2s67B5Oyp72PP4Uy217j11rxMQkbr4H763V0ZDBrcr6QbI2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pbqJjEAAAA2gAAAA8AAAAAAAAAAAAAAAAA&#10;nwIAAGRycy9kb3ducmV2LnhtbFBLBQYAAAAABAAEAPcAAACQAwAAAAA=&#10;">
            <v:imagedata r:id="rId1" o:title="image483"/>
            <v:path arrowok="t"/>
          </v:shape>
          <v:shape id="Picture 4" o:spid="_x0000_s2052" type="#_x0000_t75" alt="http://www.psl.technion.ac.il/index_files/image529.gif" style="position:absolute;left:7235;width:34893;height:63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kyGXDAAAA2gAAAA8AAABkcnMvZG93bnJldi54bWxEj81qwzAQhO+BvIPYQG6J3JImxo1sQkJp&#10;oaf8XHpbpK1tbK0cS3Hct68KhRyHmfmG2RajbcVAva8dK3haJiCItTM1lwou57dFCsIHZIOtY1Lw&#10;Qx6KfDrZYmbcnY80nEIpIoR9hgqqELpMSq8rsuiXriOO3rfrLYYo+1KaHu8Rblv5nCRrabHmuFBh&#10;R/uKdHO6WQWrz+Zl1x2Ot2Y4aGnTd9Tp11Wp+WzcvYIINIZH+L/9YRRs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uTIZcMAAADaAAAADwAAAAAAAAAAAAAAAACf&#10;AgAAZHJzL2Rvd25yZXYueG1sUEsFBgAAAAAEAAQA9wAAAI8DAAAAAA==&#10;">
            <v:imagedata r:id="rId2" o:title="image529"/>
            <v:path arrowok="t"/>
          </v:shape>
          <v:shape id="Picture 13" o:spid="_x0000_s2051" type="#_x0000_t75" style="position:absolute;left:57965;top:159;width:14693;height:62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kQ1LAAAAA2wAAAA8AAABkcnMvZG93bnJldi54bWxET01rwkAQvRf8D8sUvNVNIjQlukqxFXtt&#10;Uul1mh03wexsyK4m/nu3UOhtHu9z1tvJduJKg28dK0gXCQji2umWjYKvav/0AsIHZI2dY1JwIw/b&#10;zexhjYV2I3/StQxGxBD2BSpoQugLKX3dkEW/cD1x5E5usBgiHIzUA44x3HYyS5JnabHl2NBgT7uG&#10;6nN5sQryJeU/h+/ju8a3zJTV6WhMlSo1f5xeVyACTeFf/Of+0HH+En5/iQfIz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2RDUsAAAADbAAAADwAAAAAAAAAAAAAAAACfAgAA&#10;ZHJzL2Rvd25yZXYueG1sUEsFBgAAAAAEAAQA9wAAAIwDAAAAAA==&#10;">
            <v:imagedata r:id="rId3" o:title=""/>
          </v:shape>
          <v:shape id="Picture 1" o:spid="_x0000_s2050" type="#_x0000_t75" alt="http://www.psl.technion.ac.il/index_files/image576.gif" style="position:absolute;left:42141;width:12034;height:63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iRnBAAAA2gAAAA8AAABkcnMvZG93bnJldi54bWxET01rwkAQvRf8D8sI3upGhVCja2gERSwt&#10;1Ra8TrNjEszOhuyaxH/fPRR6fLzvdTqYWnTUusqygtk0AkGcW11xoeD7a/f8AsJ5ZI21ZVLwIAfp&#10;ZvS0xkTbnk/UnX0hQgi7BBWU3jeJlC4vyaCb2oY4cFfbGvQBtoXULfYh3NRyHkWxNFhxaCixoW1J&#10;+e18Nwr022Gxfc+Wn7v4mv3oPcUf98tRqcl4eF2B8DT4f/Gf+6AVhK3hSrgBc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XiRnBAAAA2gAAAA8AAAAAAAAAAAAAAAAAnwIA&#10;AGRycy9kb3ducmV2LnhtbFBLBQYAAAAABAAEAPcAAACNAwAAAAA=&#10;">
            <v:imagedata r:id="rId4" o:title="image576"/>
            <v:path arrowok="t"/>
          </v:shape>
          <w10:wrap anchorx="margin"/>
        </v:group>
      </w:pict>
    </w:r>
  </w:p>
  <w:p w:rsidR="00B00340" w:rsidRDefault="00B003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F29A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C1B4245"/>
    <w:multiLevelType w:val="hybridMultilevel"/>
    <w:tmpl w:val="3168AFA2"/>
    <w:lvl w:ilvl="0" w:tplc="CEA89352">
      <w:numFmt w:val="bullet"/>
      <w:lvlText w:val=""/>
      <w:lvlJc w:val="left"/>
      <w:pPr>
        <w:ind w:left="700" w:hanging="360"/>
      </w:pPr>
      <w:rPr>
        <w:rFonts w:ascii="Symbol" w:eastAsia="Times New Roman" w:hAnsi="Symbol"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2" w15:restartNumberingAfterBreak="0">
    <w:nsid w:val="4FF371BD"/>
    <w:multiLevelType w:val="hybridMultilevel"/>
    <w:tmpl w:val="3FEC989A"/>
    <w:lvl w:ilvl="0" w:tplc="2A34518E">
      <w:numFmt w:val="bullet"/>
      <w:lvlText w:val=""/>
      <w:lvlJc w:val="left"/>
      <w:pPr>
        <w:ind w:left="700" w:hanging="360"/>
      </w:pPr>
      <w:rPr>
        <w:rFonts w:ascii="Symbol" w:eastAsia="Times New Roman" w:hAnsi="Symbol" w:cs="Times New Roman" w:hint="default"/>
      </w:rPr>
    </w:lvl>
    <w:lvl w:ilvl="1" w:tplc="04090003">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 w15:restartNumberingAfterBreak="0">
    <w:nsid w:val="544F3457"/>
    <w:multiLevelType w:val="hybridMultilevel"/>
    <w:tmpl w:val="DD9C43E4"/>
    <w:lvl w:ilvl="0" w:tplc="0FBCDE96">
      <w:numFmt w:val="bullet"/>
      <w:lvlText w:val=""/>
      <w:lvlJc w:val="left"/>
      <w:pPr>
        <w:ind w:left="700" w:hanging="360"/>
      </w:pPr>
      <w:rPr>
        <w:rFonts w:ascii="Symbol" w:eastAsia="Times New Roman" w:hAnsi="Symbol" w:cs="Times New Roman" w:hint="default"/>
      </w:rPr>
    </w:lvl>
    <w:lvl w:ilvl="1" w:tplc="04090003">
      <w:start w:val="1"/>
      <w:numFmt w:val="bullet"/>
      <w:lvlText w:val="o"/>
      <w:lvlJc w:val="left"/>
      <w:pPr>
        <w:ind w:left="1420" w:hanging="360"/>
      </w:pPr>
      <w:rPr>
        <w:rFonts w:ascii="Courier New" w:hAnsi="Courier New" w:cs="Courier New" w:hint="default"/>
      </w:rPr>
    </w:lvl>
    <w:lvl w:ilvl="2" w:tplc="04090005">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15:restartNumberingAfterBreak="0">
    <w:nsid w:val="5F6C7427"/>
    <w:multiLevelType w:val="multilevel"/>
    <w:tmpl w:val="1170424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pStyle w:val="Heading4"/>
      <w:lvlText w:val="%1.%2.%3.%4."/>
      <w:lvlJc w:val="left"/>
      <w:pPr>
        <w:tabs>
          <w:tab w:val="num" w:pos="2065"/>
        </w:tabs>
        <w:ind w:left="2065"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3D6258A"/>
    <w:multiLevelType w:val="hybridMultilevel"/>
    <w:tmpl w:val="F55EDE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333C7"/>
    <w:rsid w:val="000135C9"/>
    <w:rsid w:val="00021682"/>
    <w:rsid w:val="0002373C"/>
    <w:rsid w:val="00033997"/>
    <w:rsid w:val="00035069"/>
    <w:rsid w:val="00042DA9"/>
    <w:rsid w:val="00070A7A"/>
    <w:rsid w:val="00073111"/>
    <w:rsid w:val="000777E9"/>
    <w:rsid w:val="000926CA"/>
    <w:rsid w:val="000B2A59"/>
    <w:rsid w:val="000D0200"/>
    <w:rsid w:val="000D21C5"/>
    <w:rsid w:val="000E05C9"/>
    <w:rsid w:val="000E7EBB"/>
    <w:rsid w:val="00120FBB"/>
    <w:rsid w:val="00121BC7"/>
    <w:rsid w:val="00125B26"/>
    <w:rsid w:val="001621A3"/>
    <w:rsid w:val="001736CD"/>
    <w:rsid w:val="00173E1B"/>
    <w:rsid w:val="0018555A"/>
    <w:rsid w:val="001E6D87"/>
    <w:rsid w:val="002070B3"/>
    <w:rsid w:val="00211858"/>
    <w:rsid w:val="00222715"/>
    <w:rsid w:val="00225915"/>
    <w:rsid w:val="00255914"/>
    <w:rsid w:val="00260F76"/>
    <w:rsid w:val="00276E35"/>
    <w:rsid w:val="00284353"/>
    <w:rsid w:val="00290162"/>
    <w:rsid w:val="002A02C7"/>
    <w:rsid w:val="002A273F"/>
    <w:rsid w:val="002B2E08"/>
    <w:rsid w:val="002D5403"/>
    <w:rsid w:val="002F168C"/>
    <w:rsid w:val="002F65A4"/>
    <w:rsid w:val="003043FE"/>
    <w:rsid w:val="0030567F"/>
    <w:rsid w:val="003176F0"/>
    <w:rsid w:val="00321B7A"/>
    <w:rsid w:val="00323600"/>
    <w:rsid w:val="003351D4"/>
    <w:rsid w:val="00335A3B"/>
    <w:rsid w:val="00340B35"/>
    <w:rsid w:val="0035048E"/>
    <w:rsid w:val="00366E1D"/>
    <w:rsid w:val="00366EF9"/>
    <w:rsid w:val="00373061"/>
    <w:rsid w:val="00373811"/>
    <w:rsid w:val="003A2B1B"/>
    <w:rsid w:val="003A3C5B"/>
    <w:rsid w:val="003B1075"/>
    <w:rsid w:val="003B2B5A"/>
    <w:rsid w:val="003B5AC5"/>
    <w:rsid w:val="003D7480"/>
    <w:rsid w:val="003E28BB"/>
    <w:rsid w:val="003F4031"/>
    <w:rsid w:val="003F56CD"/>
    <w:rsid w:val="004056B8"/>
    <w:rsid w:val="00411ED7"/>
    <w:rsid w:val="0041264A"/>
    <w:rsid w:val="00423B8D"/>
    <w:rsid w:val="00442621"/>
    <w:rsid w:val="00444E7C"/>
    <w:rsid w:val="00455E50"/>
    <w:rsid w:val="00457E59"/>
    <w:rsid w:val="0046781A"/>
    <w:rsid w:val="0048445E"/>
    <w:rsid w:val="00493B76"/>
    <w:rsid w:val="00497FB2"/>
    <w:rsid w:val="004C0406"/>
    <w:rsid w:val="004F75C2"/>
    <w:rsid w:val="00512055"/>
    <w:rsid w:val="005174A0"/>
    <w:rsid w:val="00572927"/>
    <w:rsid w:val="00593987"/>
    <w:rsid w:val="005B5307"/>
    <w:rsid w:val="005C53E4"/>
    <w:rsid w:val="005E6FAE"/>
    <w:rsid w:val="006065CD"/>
    <w:rsid w:val="00616396"/>
    <w:rsid w:val="00621276"/>
    <w:rsid w:val="00625443"/>
    <w:rsid w:val="006557FB"/>
    <w:rsid w:val="0066575D"/>
    <w:rsid w:val="00673045"/>
    <w:rsid w:val="00673D8C"/>
    <w:rsid w:val="00685419"/>
    <w:rsid w:val="00692F76"/>
    <w:rsid w:val="006A5E84"/>
    <w:rsid w:val="006A6B82"/>
    <w:rsid w:val="006B3A45"/>
    <w:rsid w:val="006C3489"/>
    <w:rsid w:val="006D6FE3"/>
    <w:rsid w:val="006E615D"/>
    <w:rsid w:val="006E76EA"/>
    <w:rsid w:val="006F2048"/>
    <w:rsid w:val="006F6F3E"/>
    <w:rsid w:val="00702CA2"/>
    <w:rsid w:val="00721095"/>
    <w:rsid w:val="00722CD3"/>
    <w:rsid w:val="00725067"/>
    <w:rsid w:val="00740931"/>
    <w:rsid w:val="00762ACD"/>
    <w:rsid w:val="00771762"/>
    <w:rsid w:val="0077360A"/>
    <w:rsid w:val="007801E7"/>
    <w:rsid w:val="0078035D"/>
    <w:rsid w:val="00781BB0"/>
    <w:rsid w:val="007C2654"/>
    <w:rsid w:val="007D117A"/>
    <w:rsid w:val="007D62F4"/>
    <w:rsid w:val="007E5137"/>
    <w:rsid w:val="008067BB"/>
    <w:rsid w:val="00814434"/>
    <w:rsid w:val="00832C48"/>
    <w:rsid w:val="0083710F"/>
    <w:rsid w:val="008428BA"/>
    <w:rsid w:val="008529D1"/>
    <w:rsid w:val="00871449"/>
    <w:rsid w:val="00873004"/>
    <w:rsid w:val="0088306E"/>
    <w:rsid w:val="008A0B75"/>
    <w:rsid w:val="008A21FF"/>
    <w:rsid w:val="008C5B34"/>
    <w:rsid w:val="008C7C96"/>
    <w:rsid w:val="008D0F5B"/>
    <w:rsid w:val="008D2F43"/>
    <w:rsid w:val="008E2913"/>
    <w:rsid w:val="008E7418"/>
    <w:rsid w:val="008F26FC"/>
    <w:rsid w:val="008F3697"/>
    <w:rsid w:val="009011D6"/>
    <w:rsid w:val="00930CCE"/>
    <w:rsid w:val="009356F0"/>
    <w:rsid w:val="00944DA0"/>
    <w:rsid w:val="009806C0"/>
    <w:rsid w:val="009B4FAD"/>
    <w:rsid w:val="009D3AE6"/>
    <w:rsid w:val="009F021B"/>
    <w:rsid w:val="009F2B4B"/>
    <w:rsid w:val="00A12AA2"/>
    <w:rsid w:val="00A163F0"/>
    <w:rsid w:val="00A333C7"/>
    <w:rsid w:val="00A34345"/>
    <w:rsid w:val="00A346BB"/>
    <w:rsid w:val="00A764EB"/>
    <w:rsid w:val="00A770AF"/>
    <w:rsid w:val="00AA5861"/>
    <w:rsid w:val="00AB3A61"/>
    <w:rsid w:val="00AC3032"/>
    <w:rsid w:val="00AC4E7B"/>
    <w:rsid w:val="00AF1481"/>
    <w:rsid w:val="00AF30CA"/>
    <w:rsid w:val="00B00340"/>
    <w:rsid w:val="00B22D20"/>
    <w:rsid w:val="00B33F05"/>
    <w:rsid w:val="00B41D97"/>
    <w:rsid w:val="00B53D1D"/>
    <w:rsid w:val="00B67794"/>
    <w:rsid w:val="00B72619"/>
    <w:rsid w:val="00B968B8"/>
    <w:rsid w:val="00BC5ECA"/>
    <w:rsid w:val="00BD15E8"/>
    <w:rsid w:val="00C130C4"/>
    <w:rsid w:val="00C421FD"/>
    <w:rsid w:val="00C47BDE"/>
    <w:rsid w:val="00C54891"/>
    <w:rsid w:val="00C737B4"/>
    <w:rsid w:val="00C938A0"/>
    <w:rsid w:val="00CC04AF"/>
    <w:rsid w:val="00CC341D"/>
    <w:rsid w:val="00CE1EF0"/>
    <w:rsid w:val="00CE6C89"/>
    <w:rsid w:val="00CF0583"/>
    <w:rsid w:val="00CF5D01"/>
    <w:rsid w:val="00D36158"/>
    <w:rsid w:val="00D42EE9"/>
    <w:rsid w:val="00D43AB9"/>
    <w:rsid w:val="00D46D4D"/>
    <w:rsid w:val="00D47D20"/>
    <w:rsid w:val="00D656E2"/>
    <w:rsid w:val="00D758A8"/>
    <w:rsid w:val="00DA19BA"/>
    <w:rsid w:val="00DB7C3C"/>
    <w:rsid w:val="00DC11CA"/>
    <w:rsid w:val="00DF64B3"/>
    <w:rsid w:val="00E1050B"/>
    <w:rsid w:val="00E12835"/>
    <w:rsid w:val="00E14081"/>
    <w:rsid w:val="00E40A7E"/>
    <w:rsid w:val="00EA108C"/>
    <w:rsid w:val="00EC370A"/>
    <w:rsid w:val="00EE5BA9"/>
    <w:rsid w:val="00EE7190"/>
    <w:rsid w:val="00F22FE6"/>
    <w:rsid w:val="00F2365F"/>
    <w:rsid w:val="00F25CDF"/>
    <w:rsid w:val="00F26A90"/>
    <w:rsid w:val="00F30B95"/>
    <w:rsid w:val="00F50557"/>
    <w:rsid w:val="00F53656"/>
    <w:rsid w:val="00F5624E"/>
    <w:rsid w:val="00F6384B"/>
    <w:rsid w:val="00F7540E"/>
    <w:rsid w:val="00F840A9"/>
    <w:rsid w:val="00FA50E1"/>
    <w:rsid w:val="00FB4A96"/>
    <w:rsid w:val="00FB70A6"/>
    <w:rsid w:val="00FC435E"/>
    <w:rsid w:val="00FD64AB"/>
    <w:rsid w:val="00FF0A18"/>
    <w:rsid w:val="00FF4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A03E2045-12D8-414E-8B71-DBC58E69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396"/>
    <w:pPr>
      <w:spacing w:line="312" w:lineRule="auto"/>
      <w:ind w:firstLine="340"/>
    </w:pPr>
    <w:rPr>
      <w:rFonts w:ascii="Cambria" w:hAnsi="Cambria"/>
      <w:sz w:val="21"/>
      <w:szCs w:val="24"/>
      <w:lang w:val="en-GB" w:bidi="ar-SA"/>
    </w:rPr>
  </w:style>
  <w:style w:type="paragraph" w:styleId="Heading1">
    <w:name w:val="heading 1"/>
    <w:basedOn w:val="Normal"/>
    <w:next w:val="Firstparagraph"/>
    <w:autoRedefine/>
    <w:qFormat/>
    <w:rsid w:val="00616396"/>
    <w:pPr>
      <w:keepNext/>
      <w:numPr>
        <w:numId w:val="2"/>
      </w:numPr>
      <w:tabs>
        <w:tab w:val="left" w:pos="482"/>
      </w:tabs>
      <w:spacing w:before="360" w:after="180"/>
      <w:outlineLvl w:val="0"/>
    </w:pPr>
    <w:rPr>
      <w:rFonts w:cs="Arial"/>
      <w:b/>
      <w:bCs/>
      <w:sz w:val="28"/>
      <w:szCs w:val="32"/>
    </w:rPr>
  </w:style>
  <w:style w:type="paragraph" w:styleId="Heading2">
    <w:name w:val="heading 2"/>
    <w:basedOn w:val="Normal"/>
    <w:next w:val="Firstparagraph"/>
    <w:autoRedefine/>
    <w:qFormat/>
    <w:rsid w:val="00616396"/>
    <w:pPr>
      <w:keepNext/>
      <w:numPr>
        <w:ilvl w:val="1"/>
        <w:numId w:val="2"/>
      </w:numPr>
      <w:tabs>
        <w:tab w:val="left" w:pos="624"/>
      </w:tabs>
      <w:spacing w:before="300" w:after="120"/>
      <w:outlineLvl w:val="1"/>
    </w:pPr>
    <w:rPr>
      <w:rFonts w:cs="Arial"/>
      <w:b/>
      <w:bCs/>
      <w:iCs/>
      <w:sz w:val="24"/>
      <w:szCs w:val="28"/>
    </w:rPr>
  </w:style>
  <w:style w:type="paragraph" w:styleId="Heading3">
    <w:name w:val="heading 3"/>
    <w:basedOn w:val="Normal"/>
    <w:next w:val="Firstparagraph"/>
    <w:autoRedefine/>
    <w:qFormat/>
    <w:rsid w:val="00616396"/>
    <w:pPr>
      <w:keepNext/>
      <w:numPr>
        <w:ilvl w:val="2"/>
        <w:numId w:val="2"/>
      </w:numPr>
      <w:tabs>
        <w:tab w:val="left" w:pos="765"/>
      </w:tabs>
      <w:spacing w:before="300" w:after="120"/>
      <w:outlineLvl w:val="2"/>
    </w:pPr>
    <w:rPr>
      <w:rFonts w:cs="Arial"/>
      <w:b/>
      <w:bCs/>
      <w:szCs w:val="26"/>
      <w:lang w:val="en-US"/>
    </w:rPr>
  </w:style>
  <w:style w:type="paragraph" w:styleId="Heading4">
    <w:name w:val="heading 4"/>
    <w:basedOn w:val="Normal"/>
    <w:next w:val="Normal"/>
    <w:link w:val="Heading4Char"/>
    <w:autoRedefine/>
    <w:uiPriority w:val="9"/>
    <w:unhideWhenUsed/>
    <w:qFormat/>
    <w:rsid w:val="00C737B4"/>
    <w:pPr>
      <w:keepNext/>
      <w:keepLines/>
      <w:numPr>
        <w:ilvl w:val="3"/>
        <w:numId w:val="2"/>
      </w:numPr>
      <w:spacing w:before="40"/>
      <w:ind w:left="648"/>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F30CA"/>
    <w:pPr>
      <w:tabs>
        <w:tab w:val="center" w:pos="4153"/>
        <w:tab w:val="right" w:pos="8306"/>
      </w:tabs>
    </w:pPr>
  </w:style>
  <w:style w:type="paragraph" w:customStyle="1" w:styleId="Firstparagraph">
    <w:name w:val="First paragraph"/>
    <w:basedOn w:val="Normal"/>
    <w:next w:val="Normal"/>
    <w:rsid w:val="00AF30CA"/>
    <w:pPr>
      <w:ind w:firstLine="0"/>
    </w:pPr>
  </w:style>
  <w:style w:type="character" w:styleId="PageNumber">
    <w:name w:val="page number"/>
    <w:basedOn w:val="DefaultParagraphFont"/>
    <w:semiHidden/>
    <w:rsid w:val="00AF30CA"/>
  </w:style>
  <w:style w:type="paragraph" w:styleId="Header">
    <w:name w:val="header"/>
    <w:basedOn w:val="Normal"/>
    <w:link w:val="HeaderChar"/>
    <w:uiPriority w:val="99"/>
    <w:rsid w:val="00AF30CA"/>
    <w:pPr>
      <w:tabs>
        <w:tab w:val="center" w:pos="4153"/>
        <w:tab w:val="right" w:pos="8306"/>
      </w:tabs>
    </w:pPr>
  </w:style>
  <w:style w:type="character" w:styleId="PlaceholderText">
    <w:name w:val="Placeholder Text"/>
    <w:basedOn w:val="DefaultParagraphFont"/>
    <w:uiPriority w:val="99"/>
    <w:semiHidden/>
    <w:rsid w:val="00702CA2"/>
    <w:rPr>
      <w:color w:val="808080"/>
    </w:rPr>
  </w:style>
  <w:style w:type="paragraph" w:styleId="Title">
    <w:name w:val="Title"/>
    <w:basedOn w:val="Normal"/>
    <w:next w:val="Normal"/>
    <w:link w:val="TitleChar"/>
    <w:uiPriority w:val="10"/>
    <w:qFormat/>
    <w:rsid w:val="00702CA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CA2"/>
    <w:rPr>
      <w:rFonts w:asciiTheme="majorHAnsi" w:eastAsiaTheme="majorEastAsia" w:hAnsiTheme="majorHAnsi" w:cstheme="majorBidi"/>
      <w:spacing w:val="-10"/>
      <w:kern w:val="28"/>
      <w:sz w:val="56"/>
      <w:szCs w:val="56"/>
      <w:lang w:val="en-GB" w:bidi="ar-SA"/>
    </w:rPr>
  </w:style>
  <w:style w:type="paragraph" w:styleId="EndnoteText">
    <w:name w:val="endnote text"/>
    <w:basedOn w:val="Normal"/>
    <w:link w:val="EndnoteTextChar"/>
    <w:uiPriority w:val="99"/>
    <w:semiHidden/>
    <w:unhideWhenUsed/>
    <w:rsid w:val="00A333C7"/>
    <w:pPr>
      <w:spacing w:line="240" w:lineRule="auto"/>
    </w:pPr>
    <w:rPr>
      <w:sz w:val="20"/>
      <w:szCs w:val="20"/>
    </w:rPr>
  </w:style>
  <w:style w:type="character" w:customStyle="1" w:styleId="EndnoteTextChar">
    <w:name w:val="Endnote Text Char"/>
    <w:basedOn w:val="DefaultParagraphFont"/>
    <w:link w:val="EndnoteText"/>
    <w:uiPriority w:val="99"/>
    <w:semiHidden/>
    <w:rsid w:val="00A333C7"/>
    <w:rPr>
      <w:rFonts w:ascii="cmr10" w:hAnsi="cmr10"/>
      <w:lang w:val="en-GB" w:bidi="ar-SA"/>
    </w:rPr>
  </w:style>
  <w:style w:type="character" w:styleId="EndnoteReference">
    <w:name w:val="endnote reference"/>
    <w:basedOn w:val="DefaultParagraphFont"/>
    <w:uiPriority w:val="99"/>
    <w:semiHidden/>
    <w:unhideWhenUsed/>
    <w:rsid w:val="00A333C7"/>
    <w:rPr>
      <w:vertAlign w:val="superscript"/>
    </w:rPr>
  </w:style>
  <w:style w:type="paragraph" w:styleId="TOCHeading">
    <w:name w:val="TOC Heading"/>
    <w:basedOn w:val="Heading1"/>
    <w:next w:val="Normal"/>
    <w:uiPriority w:val="39"/>
    <w:unhideWhenUsed/>
    <w:qFormat/>
    <w:rsid w:val="00A333C7"/>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A333C7"/>
    <w:pPr>
      <w:spacing w:after="100"/>
    </w:pPr>
  </w:style>
  <w:style w:type="character" w:styleId="Hyperlink">
    <w:name w:val="Hyperlink"/>
    <w:basedOn w:val="DefaultParagraphFont"/>
    <w:uiPriority w:val="99"/>
    <w:unhideWhenUsed/>
    <w:rsid w:val="00A333C7"/>
    <w:rPr>
      <w:color w:val="0563C1" w:themeColor="hyperlink"/>
      <w:u w:val="single"/>
    </w:rPr>
  </w:style>
  <w:style w:type="character" w:styleId="FollowedHyperlink">
    <w:name w:val="FollowedHyperlink"/>
    <w:basedOn w:val="DefaultParagraphFont"/>
    <w:uiPriority w:val="99"/>
    <w:semiHidden/>
    <w:unhideWhenUsed/>
    <w:rsid w:val="00366EF9"/>
    <w:rPr>
      <w:color w:val="954F72" w:themeColor="followedHyperlink"/>
      <w:u w:val="single"/>
    </w:rPr>
  </w:style>
  <w:style w:type="character" w:customStyle="1" w:styleId="HeaderChar">
    <w:name w:val="Header Char"/>
    <w:basedOn w:val="DefaultParagraphFont"/>
    <w:link w:val="Header"/>
    <w:uiPriority w:val="99"/>
    <w:rsid w:val="00FF0A18"/>
    <w:rPr>
      <w:rFonts w:ascii="cmr10" w:hAnsi="cmr10"/>
      <w:sz w:val="21"/>
      <w:szCs w:val="24"/>
      <w:lang w:val="en-GB" w:bidi="ar-SA"/>
    </w:rPr>
  </w:style>
  <w:style w:type="paragraph" w:styleId="TOC2">
    <w:name w:val="toc 2"/>
    <w:basedOn w:val="Normal"/>
    <w:next w:val="Normal"/>
    <w:autoRedefine/>
    <w:uiPriority w:val="39"/>
    <w:unhideWhenUsed/>
    <w:rsid w:val="00FF0A18"/>
    <w:pPr>
      <w:spacing w:after="100"/>
      <w:ind w:left="210"/>
    </w:pPr>
  </w:style>
  <w:style w:type="paragraph" w:styleId="NormalWeb">
    <w:name w:val="Normal (Web)"/>
    <w:basedOn w:val="Normal"/>
    <w:uiPriority w:val="99"/>
    <w:unhideWhenUsed/>
    <w:rsid w:val="00AC4E7B"/>
    <w:pPr>
      <w:spacing w:before="100" w:beforeAutospacing="1" w:after="100" w:afterAutospacing="1" w:line="240" w:lineRule="auto"/>
      <w:ind w:firstLine="0"/>
    </w:pPr>
    <w:rPr>
      <w:rFonts w:ascii="Times New Roman" w:eastAsiaTheme="minorEastAsia" w:hAnsi="Times New Roman"/>
      <w:sz w:val="24"/>
      <w:lang w:val="en-US" w:bidi="he-IL"/>
    </w:rPr>
  </w:style>
  <w:style w:type="character" w:styleId="SubtleReference">
    <w:name w:val="Subtle Reference"/>
    <w:basedOn w:val="DefaultParagraphFont"/>
    <w:uiPriority w:val="31"/>
    <w:qFormat/>
    <w:rsid w:val="00423B8D"/>
    <w:rPr>
      <w:smallCaps/>
      <w:color w:val="5A5A5A" w:themeColor="text1" w:themeTint="A5"/>
    </w:rPr>
  </w:style>
  <w:style w:type="paragraph" w:styleId="ListParagraph">
    <w:name w:val="List Paragraph"/>
    <w:basedOn w:val="Normal"/>
    <w:uiPriority w:val="34"/>
    <w:qFormat/>
    <w:rsid w:val="006557FB"/>
    <w:pPr>
      <w:ind w:left="720"/>
      <w:contextualSpacing/>
    </w:pPr>
  </w:style>
  <w:style w:type="paragraph" w:styleId="TOC3">
    <w:name w:val="toc 3"/>
    <w:basedOn w:val="Normal"/>
    <w:next w:val="Normal"/>
    <w:autoRedefine/>
    <w:uiPriority w:val="39"/>
    <w:unhideWhenUsed/>
    <w:rsid w:val="00C54891"/>
    <w:pPr>
      <w:spacing w:after="100"/>
      <w:ind w:left="420"/>
    </w:pPr>
  </w:style>
  <w:style w:type="character" w:customStyle="1" w:styleId="Heading4Char">
    <w:name w:val="Heading 4 Char"/>
    <w:basedOn w:val="DefaultParagraphFont"/>
    <w:link w:val="Heading4"/>
    <w:uiPriority w:val="9"/>
    <w:rsid w:val="00C737B4"/>
    <w:rPr>
      <w:rFonts w:ascii="cmr10" w:eastAsiaTheme="majorEastAsia" w:hAnsi="cmr10" w:cstheme="majorBidi"/>
      <w:i/>
      <w:iCs/>
      <w:sz w:val="21"/>
      <w:szCs w:val="24"/>
      <w:lang w:val="en-GB" w:bidi="ar-SA"/>
    </w:rPr>
  </w:style>
  <w:style w:type="paragraph" w:styleId="ListBullet">
    <w:name w:val="List Bullet"/>
    <w:basedOn w:val="Normal"/>
    <w:uiPriority w:val="99"/>
    <w:unhideWhenUsed/>
    <w:rsid w:val="007E5137"/>
    <w:pPr>
      <w:numPr>
        <w:numId w:val="5"/>
      </w:numPr>
      <w:contextualSpacing/>
    </w:pPr>
  </w:style>
  <w:style w:type="paragraph" w:styleId="HTMLPreformatted">
    <w:name w:val="HTML Preformatted"/>
    <w:basedOn w:val="Normal"/>
    <w:link w:val="HTMLPreformattedChar"/>
    <w:uiPriority w:val="99"/>
    <w:semiHidden/>
    <w:unhideWhenUsed/>
    <w:rsid w:val="00CC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CC04AF"/>
    <w:rPr>
      <w:rFonts w:ascii="Courier New" w:hAnsi="Courier New" w:cs="Courier New"/>
    </w:rPr>
  </w:style>
  <w:style w:type="paragraph" w:styleId="BalloonText">
    <w:name w:val="Balloon Text"/>
    <w:basedOn w:val="Normal"/>
    <w:link w:val="BalloonTextChar"/>
    <w:uiPriority w:val="99"/>
    <w:semiHidden/>
    <w:unhideWhenUsed/>
    <w:rsid w:val="00CE1E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F0"/>
    <w:rPr>
      <w:rFonts w:ascii="Tahoma" w:hAnsi="Tahoma" w:cs="Tahoma"/>
      <w:sz w:val="16"/>
      <w:szCs w:val="16"/>
      <w:lang w:val="en-GB" w:bidi="ar-SA"/>
    </w:rPr>
  </w:style>
  <w:style w:type="paragraph" w:styleId="Caption">
    <w:name w:val="caption"/>
    <w:basedOn w:val="Normal"/>
    <w:next w:val="Normal"/>
    <w:uiPriority w:val="35"/>
    <w:unhideWhenUsed/>
    <w:qFormat/>
    <w:rsid w:val="003B2B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5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3149">
      <w:bodyDiv w:val="1"/>
      <w:marLeft w:val="0"/>
      <w:marRight w:val="0"/>
      <w:marTop w:val="0"/>
      <w:marBottom w:val="0"/>
      <w:divBdr>
        <w:top w:val="none" w:sz="0" w:space="0" w:color="auto"/>
        <w:left w:val="none" w:sz="0" w:space="0" w:color="auto"/>
        <w:bottom w:val="none" w:sz="0" w:space="0" w:color="auto"/>
        <w:right w:val="none" w:sz="0" w:space="0" w:color="auto"/>
      </w:divBdr>
    </w:div>
    <w:div w:id="187111921">
      <w:bodyDiv w:val="1"/>
      <w:marLeft w:val="0"/>
      <w:marRight w:val="0"/>
      <w:marTop w:val="0"/>
      <w:marBottom w:val="0"/>
      <w:divBdr>
        <w:top w:val="none" w:sz="0" w:space="0" w:color="auto"/>
        <w:left w:val="none" w:sz="0" w:space="0" w:color="auto"/>
        <w:bottom w:val="none" w:sz="0" w:space="0" w:color="auto"/>
        <w:right w:val="none" w:sz="0" w:space="0" w:color="auto"/>
      </w:divBdr>
    </w:div>
    <w:div w:id="568424354">
      <w:bodyDiv w:val="1"/>
      <w:marLeft w:val="0"/>
      <w:marRight w:val="0"/>
      <w:marTop w:val="0"/>
      <w:marBottom w:val="0"/>
      <w:divBdr>
        <w:top w:val="none" w:sz="0" w:space="0" w:color="auto"/>
        <w:left w:val="none" w:sz="0" w:space="0" w:color="auto"/>
        <w:bottom w:val="none" w:sz="0" w:space="0" w:color="auto"/>
        <w:right w:val="none" w:sz="0" w:space="0" w:color="auto"/>
      </w:divBdr>
      <w:divsChild>
        <w:div w:id="2078435824">
          <w:marLeft w:val="0"/>
          <w:marRight w:val="0"/>
          <w:marTop w:val="0"/>
          <w:marBottom w:val="0"/>
          <w:divBdr>
            <w:top w:val="none" w:sz="0" w:space="0" w:color="auto"/>
            <w:left w:val="none" w:sz="0" w:space="0" w:color="auto"/>
            <w:bottom w:val="none" w:sz="0" w:space="0" w:color="auto"/>
            <w:right w:val="none" w:sz="0" w:space="0" w:color="auto"/>
          </w:divBdr>
        </w:div>
      </w:divsChild>
    </w:div>
    <w:div w:id="731318972">
      <w:bodyDiv w:val="1"/>
      <w:marLeft w:val="0"/>
      <w:marRight w:val="0"/>
      <w:marTop w:val="0"/>
      <w:marBottom w:val="0"/>
      <w:divBdr>
        <w:top w:val="none" w:sz="0" w:space="0" w:color="auto"/>
        <w:left w:val="none" w:sz="0" w:space="0" w:color="auto"/>
        <w:bottom w:val="none" w:sz="0" w:space="0" w:color="auto"/>
        <w:right w:val="none" w:sz="0" w:space="0" w:color="auto"/>
      </w:divBdr>
    </w:div>
    <w:div w:id="961033375">
      <w:bodyDiv w:val="1"/>
      <w:marLeft w:val="0"/>
      <w:marRight w:val="0"/>
      <w:marTop w:val="0"/>
      <w:marBottom w:val="0"/>
      <w:divBdr>
        <w:top w:val="none" w:sz="0" w:space="0" w:color="auto"/>
        <w:left w:val="none" w:sz="0" w:space="0" w:color="auto"/>
        <w:bottom w:val="none" w:sz="0" w:space="0" w:color="auto"/>
        <w:right w:val="none" w:sz="0" w:space="0" w:color="auto"/>
      </w:divBdr>
    </w:div>
    <w:div w:id="1021007063">
      <w:bodyDiv w:val="1"/>
      <w:marLeft w:val="0"/>
      <w:marRight w:val="0"/>
      <w:marTop w:val="0"/>
      <w:marBottom w:val="0"/>
      <w:divBdr>
        <w:top w:val="none" w:sz="0" w:space="0" w:color="auto"/>
        <w:left w:val="none" w:sz="0" w:space="0" w:color="auto"/>
        <w:bottom w:val="none" w:sz="0" w:space="0" w:color="auto"/>
        <w:right w:val="none" w:sz="0" w:space="0" w:color="auto"/>
      </w:divBdr>
    </w:div>
    <w:div w:id="1139156016">
      <w:bodyDiv w:val="1"/>
      <w:marLeft w:val="0"/>
      <w:marRight w:val="0"/>
      <w:marTop w:val="0"/>
      <w:marBottom w:val="0"/>
      <w:divBdr>
        <w:top w:val="none" w:sz="0" w:space="0" w:color="auto"/>
        <w:left w:val="none" w:sz="0" w:space="0" w:color="auto"/>
        <w:bottom w:val="none" w:sz="0" w:space="0" w:color="auto"/>
        <w:right w:val="none" w:sz="0" w:space="0" w:color="auto"/>
      </w:divBdr>
    </w:div>
    <w:div w:id="1880698616">
      <w:bodyDiv w:val="1"/>
      <w:marLeft w:val="0"/>
      <w:marRight w:val="0"/>
      <w:marTop w:val="0"/>
      <w:marBottom w:val="0"/>
      <w:divBdr>
        <w:top w:val="none" w:sz="0" w:space="0" w:color="auto"/>
        <w:left w:val="none" w:sz="0" w:space="0" w:color="auto"/>
        <w:bottom w:val="none" w:sz="0" w:space="0" w:color="auto"/>
        <w:right w:val="none" w:sz="0" w:space="0" w:color="auto"/>
      </w:divBdr>
      <w:divsChild>
        <w:div w:id="1302271893">
          <w:marLeft w:val="0"/>
          <w:marRight w:val="0"/>
          <w:marTop w:val="0"/>
          <w:marBottom w:val="0"/>
          <w:divBdr>
            <w:top w:val="none" w:sz="0" w:space="0" w:color="auto"/>
            <w:left w:val="none" w:sz="0" w:space="0" w:color="auto"/>
            <w:bottom w:val="none" w:sz="0" w:space="0" w:color="auto"/>
            <w:right w:val="none" w:sz="0" w:space="0" w:color="auto"/>
          </w:divBdr>
        </w:div>
      </w:divsChild>
    </w:div>
    <w:div w:id="200207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download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nvidia.com/cuda-registered-developer-progra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cuda-toolkit-70"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hyperlink" Target="https://developer.nvidia.com/cuda-download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visualstudio.com/en-us/downloads/download-visual-studio-vs.asp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gif"/><Relationship Id="rId1" Type="http://schemas.openxmlformats.org/officeDocument/2006/relationships/image" Target="media/image14.jpeg"/><Relationship Id="rId4" Type="http://schemas.openxmlformats.org/officeDocument/2006/relationships/image" Target="media/image17.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LaTeX.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984D62-267B-4587-96D7-C70BAE9C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LaTeX.dotm</Template>
  <TotalTime>403</TotalTime>
  <Pages>9</Pages>
  <Words>1064</Words>
  <Characters>6066</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Manuskin</dc:creator>
  <cp:keywords/>
  <dc:description/>
  <cp:lastModifiedBy>Manuskin, Alex</cp:lastModifiedBy>
  <cp:revision>23</cp:revision>
  <cp:lastPrinted>2001-05-04T18:36:00Z</cp:lastPrinted>
  <dcterms:created xsi:type="dcterms:W3CDTF">2015-10-19T10:14:00Z</dcterms:created>
  <dcterms:modified xsi:type="dcterms:W3CDTF">2015-10-24T12:28:00Z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alex.manuskin@gmail.com@www.mendeley.com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